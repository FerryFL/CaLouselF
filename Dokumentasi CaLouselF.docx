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08E79173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3C1A" w14:textId="77777777" w:rsidR="00526F11" w:rsidRPr="00167F32" w:rsidRDefault="00526F11" w:rsidP="00526F11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167F32">
              <w:rPr>
                <w:rFonts w:ascii="Arial Narrow" w:hAnsi="Arial Narrow" w:cs="Tahoma"/>
                <w:sz w:val="36"/>
              </w:rPr>
              <w:t>COMP6115 | COMP6115001</w:t>
            </w:r>
          </w:p>
          <w:p w14:paraId="36656A16" w14:textId="16E2C865" w:rsidR="000035F9" w:rsidRPr="00876A58" w:rsidRDefault="00526F11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167F32"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54EAC3F" w:rsidR="000035F9" w:rsidRPr="006B7267" w:rsidRDefault="00526F1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CB40B2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2024/2025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5D7F4979" w:rsidR="009F37DD" w:rsidRPr="00740F48" w:rsidRDefault="00C77FFA" w:rsidP="002F11B8">
      <w:pPr>
        <w:spacing w:line="360" w:lineRule="auto"/>
        <w:ind w:firstLine="360"/>
        <w:rPr>
          <w:sz w:val="28"/>
          <w:szCs w:val="28"/>
        </w:rPr>
      </w:pPr>
      <w:proofErr w:type="spellStart"/>
      <w:r>
        <w:t>CaLouselF</w:t>
      </w:r>
      <w:proofErr w:type="spellEnd"/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3B02E0A9" w14:textId="2A775D8A" w:rsidR="00F74884" w:rsidRPr="009F37DD" w:rsidRDefault="00F74884" w:rsidP="00F74884">
      <w:pPr>
        <w:spacing w:line="360" w:lineRule="auto"/>
        <w:ind w:left="360"/>
      </w:pPr>
      <w:proofErr w:type="spellStart"/>
      <w:r w:rsidRPr="00F74884">
        <w:t>CaLouselF</w:t>
      </w:r>
      <w:proofErr w:type="spellEnd"/>
      <w:r w:rsidRPr="00F74884">
        <w:t xml:space="preserve"> </w:t>
      </w:r>
      <w:proofErr w:type="spellStart"/>
      <w:r>
        <w:t>merupakan</w:t>
      </w:r>
      <w:proofErr w:type="spellEnd"/>
      <w:r w:rsidRPr="00F74884">
        <w:t xml:space="preserve"> </w:t>
      </w:r>
      <w:proofErr w:type="spellStart"/>
      <w:r w:rsidRPr="00F74884">
        <w:t>aplikasi</w:t>
      </w:r>
      <w:proofErr w:type="spellEnd"/>
      <w:r w:rsidRPr="00F74884">
        <w:t xml:space="preserve"> marketplace </w:t>
      </w:r>
      <w:proofErr w:type="spellStart"/>
      <w:r>
        <w:t>untuk</w:t>
      </w:r>
      <w:proofErr w:type="spellEnd"/>
      <w:r w:rsidRPr="00F74884">
        <w:t xml:space="preserve"> </w:t>
      </w:r>
      <w:proofErr w:type="spellStart"/>
      <w:r w:rsidRPr="00F74884">
        <w:t>jual</w:t>
      </w:r>
      <w:proofErr w:type="spellEnd"/>
      <w:r w:rsidRPr="00F74884">
        <w:t xml:space="preserve"> </w:t>
      </w:r>
      <w:proofErr w:type="spellStart"/>
      <w:r w:rsidRPr="00F74884">
        <w:t>beli</w:t>
      </w:r>
      <w:proofErr w:type="spellEnd"/>
      <w:r w:rsidRPr="00F74884">
        <w:t xml:space="preserve"> </w:t>
      </w:r>
      <w:proofErr w:type="spellStart"/>
      <w:r w:rsidRPr="00F74884">
        <w:t>pakaian</w:t>
      </w:r>
      <w:proofErr w:type="spellEnd"/>
      <w:r w:rsidRPr="00F74884">
        <w:t xml:space="preserve"> </w:t>
      </w:r>
      <w:proofErr w:type="spellStart"/>
      <w:r w:rsidRPr="00F74884">
        <w:t>bekas</w:t>
      </w:r>
      <w:proofErr w:type="spellEnd"/>
      <w:r w:rsidRPr="00F74884">
        <w:t>.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JavaFX dan MySQL.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="00E24108">
        <w:t xml:space="preserve">dam </w:t>
      </w:r>
      <w:proofErr w:type="spellStart"/>
      <w:r w:rsidR="00E24108">
        <w:t>autentikasi</w:t>
      </w:r>
      <w:proofErr w:type="spellEnd"/>
      <w:r w:rsidR="00E24108">
        <w:t xml:space="preserve"> </w:t>
      </w:r>
      <w:proofErr w:type="spellStart"/>
      <w:r>
        <w:t>untuk</w:t>
      </w:r>
      <w:proofErr w:type="spellEnd"/>
      <w:r>
        <w:t xml:space="preserve"> guest, buyer, seller, dan 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requirement yang </w:t>
      </w:r>
      <w:proofErr w:type="spellStart"/>
      <w:r>
        <w:t>ditentukan</w:t>
      </w:r>
      <w:proofErr w:type="spellEnd"/>
      <w:r w:rsidR="00E24108">
        <w:t xml:space="preserve">, </w:t>
      </w:r>
      <w:proofErr w:type="spellStart"/>
      <w:r w:rsidR="00E24108">
        <w:t>dengan</w:t>
      </w:r>
      <w:proofErr w:type="spellEnd"/>
      <w:r w:rsidR="00E24108">
        <w:t xml:space="preserve"> user experience yang </w:t>
      </w:r>
      <w:proofErr w:type="spellStart"/>
      <w:r w:rsidR="00E24108">
        <w:t>cukup</w:t>
      </w:r>
      <w:proofErr w:type="spellEnd"/>
      <w:r w:rsidR="00E24108">
        <w:t xml:space="preserve"> </w:t>
      </w:r>
      <w:proofErr w:type="spellStart"/>
      <w:r w:rsidR="00E24108">
        <w:t>baik</w:t>
      </w:r>
      <w:proofErr w:type="spellEnd"/>
      <w:r>
        <w:t>.</w:t>
      </w:r>
      <w:r w:rsidR="00E24108">
        <w:t xml:space="preserve"> Kami juga </w:t>
      </w:r>
      <w:proofErr w:type="spellStart"/>
      <w:r w:rsidR="00E24108">
        <w:t>memastikan</w:t>
      </w:r>
      <w:proofErr w:type="spellEnd"/>
      <w:r w:rsidR="00E24108">
        <w:t xml:space="preserve"> </w:t>
      </w:r>
      <w:proofErr w:type="spellStart"/>
      <w:r w:rsidR="00E24108">
        <w:t>bahwa</w:t>
      </w:r>
      <w:proofErr w:type="spellEnd"/>
      <w:r w:rsidR="00E24108">
        <w:t xml:space="preserve"> </w:t>
      </w:r>
      <w:proofErr w:type="spellStart"/>
      <w:r w:rsidR="00E24108">
        <w:t>tidak</w:t>
      </w:r>
      <w:proofErr w:type="spellEnd"/>
      <w:r w:rsidR="00E24108">
        <w:t xml:space="preserve"> </w:t>
      </w:r>
      <w:proofErr w:type="spellStart"/>
      <w:r w:rsidR="00E24108">
        <w:t>menggunakan</w:t>
      </w:r>
      <w:proofErr w:type="spellEnd"/>
      <w:r w:rsidR="00E24108">
        <w:t xml:space="preserve"> library yang </w:t>
      </w:r>
      <w:proofErr w:type="spellStart"/>
      <w:r w:rsidR="00E24108">
        <w:t>diluar</w:t>
      </w:r>
      <w:proofErr w:type="spellEnd"/>
      <w:r w:rsidR="00E24108">
        <w:t xml:space="preserve"> </w:t>
      </w:r>
      <w:proofErr w:type="spellStart"/>
      <w:r w:rsidR="00E24108">
        <w:t>dari</w:t>
      </w:r>
      <w:proofErr w:type="spellEnd"/>
      <w:r w:rsidR="00E24108">
        <w:t xml:space="preserve"> </w:t>
      </w:r>
      <w:proofErr w:type="spellStart"/>
      <w:r w:rsidR="00E24108">
        <w:t>materi</w:t>
      </w:r>
      <w:proofErr w:type="spellEnd"/>
      <w:r w:rsidR="00E24108">
        <w:t>.</w:t>
      </w:r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 w:rsidR="00E24108">
        <w:t>aplikasi</w:t>
      </w:r>
      <w:proofErr w:type="spellEnd"/>
      <w:r w:rsidR="00E24108">
        <w:t xml:space="preserve"> </w:t>
      </w:r>
      <w:proofErr w:type="spellStart"/>
      <w:r w:rsidR="00E24108">
        <w:t>ini</w:t>
      </w:r>
      <w:proofErr w:type="spellEnd"/>
      <w:r w:rsidR="00E24108">
        <w:t xml:space="preserve"> </w:t>
      </w:r>
      <w:proofErr w:type="spellStart"/>
      <w:r w:rsidR="00E24108">
        <w:t>dengan</w:t>
      </w:r>
      <w:proofErr w:type="spellEnd"/>
      <w:r w:rsidR="00E24108">
        <w:t xml:space="preserve"> </w:t>
      </w:r>
      <w:proofErr w:type="spellStart"/>
      <w:r>
        <w:t>arsitektur</w:t>
      </w:r>
      <w:proofErr w:type="spellEnd"/>
      <w:r>
        <w:t xml:space="preserve"> MVC, </w:t>
      </w:r>
      <w:proofErr w:type="spellStart"/>
      <w:r w:rsidR="00E24108">
        <w:t>dengan</w:t>
      </w:r>
      <w:proofErr w:type="spellEnd"/>
      <w:r w:rsidR="00E24108">
        <w:t xml:space="preserve"> </w:t>
      </w:r>
      <w:proofErr w:type="spellStart"/>
      <w:r w:rsidR="00E24108">
        <w:t>struktur</w:t>
      </w:r>
      <w:proofErr w:type="spellEnd"/>
      <w:r w:rsidR="00E24108">
        <w:t xml:space="preserve"> Database, </w:t>
      </w:r>
      <w:proofErr w:type="gramStart"/>
      <w:r w:rsidR="00E24108">
        <w:t>Model, View</w:t>
      </w:r>
      <w:proofErr w:type="gramEnd"/>
      <w:r w:rsidR="00E24108">
        <w:t xml:space="preserve">, </w:t>
      </w:r>
      <w:proofErr w:type="spellStart"/>
      <w:r w:rsidR="00E24108">
        <w:t>View_Controller</w:t>
      </w:r>
      <w:proofErr w:type="spellEnd"/>
      <w:r w:rsidR="00E24108">
        <w:t xml:space="preserve">, Controller. </w:t>
      </w:r>
    </w:p>
    <w:p w14:paraId="0694BE09" w14:textId="16913408" w:rsidR="00941936" w:rsidRPr="00941936" w:rsidRDefault="003F34E7" w:rsidP="00941936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4068232C" w14:textId="7C8D2B27" w:rsidR="00941936" w:rsidRPr="00941936" w:rsidRDefault="00941936" w:rsidP="00941936">
      <w:pPr>
        <w:spacing w:line="360" w:lineRule="auto"/>
        <w:rPr>
          <w:b/>
          <w:bCs/>
        </w:rPr>
      </w:pPr>
      <w:r>
        <w:rPr>
          <w:b/>
          <w:bCs/>
        </w:rPr>
        <w:t>GUEST</w:t>
      </w:r>
    </w:p>
    <w:p w14:paraId="2F636320" w14:textId="6FA8F912" w:rsidR="00941936" w:rsidRDefault="00941936" w:rsidP="00941936">
      <w:pPr>
        <w:spacing w:line="360" w:lineRule="auto"/>
      </w:pPr>
      <w:r w:rsidRPr="00941936">
        <w:rPr>
          <w:noProof/>
        </w:rPr>
        <w:drawing>
          <wp:inline distT="0" distB="0" distL="0" distR="0" wp14:anchorId="7D1CA820" wp14:editId="50639CEE">
            <wp:extent cx="2004060" cy="1863234"/>
            <wp:effectExtent l="0" t="0" r="0" b="3810"/>
            <wp:docPr id="1623280939" name="Picture 1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80939" name="Picture 1" descr="A screenshot of a computer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889" cy="18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9AF6" w14:textId="519F015E" w:rsidR="00941936" w:rsidRDefault="00941936" w:rsidP="00941936">
      <w:pPr>
        <w:spacing w:line="360" w:lineRule="auto"/>
      </w:pPr>
      <w:r>
        <w:t>Fig</w:t>
      </w:r>
      <w:r w:rsidR="008E5D81">
        <w:t>.</w:t>
      </w:r>
      <w:r w:rsidR="00D23B97">
        <w:t xml:space="preserve"> </w:t>
      </w:r>
      <w:r>
        <w:t>1</w:t>
      </w:r>
      <w:r w:rsidR="0072162B">
        <w:t>.1</w:t>
      </w:r>
      <w:r>
        <w:t xml:space="preserve"> Login</w:t>
      </w:r>
    </w:p>
    <w:p w14:paraId="7C2FC247" w14:textId="0FA67B22" w:rsidR="00941936" w:rsidRDefault="00941936" w:rsidP="00941936">
      <w:pPr>
        <w:spacing w:line="360" w:lineRule="auto"/>
      </w:pPr>
      <w:r>
        <w:t xml:space="preserve">Login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 w:rsidR="008E5D81">
        <w:t>Disini</w:t>
      </w:r>
      <w:proofErr w:type="spellEnd"/>
      <w:r w:rsidR="008E5D81">
        <w:t xml:space="preserve"> user </w:t>
      </w:r>
      <w:proofErr w:type="spellStart"/>
      <w:r w:rsidR="008E5D81">
        <w:t>dapat</w:t>
      </w:r>
      <w:proofErr w:type="spellEnd"/>
      <w:r w:rsidR="008E5D81">
        <w:t xml:space="preserve"> input Username dan Password yang </w:t>
      </w:r>
      <w:proofErr w:type="spellStart"/>
      <w:r w:rsidR="008E5D81">
        <w:t>telah</w:t>
      </w:r>
      <w:proofErr w:type="spellEnd"/>
      <w:r w:rsidR="008E5D81">
        <w:t xml:space="preserve"> di </w:t>
      </w:r>
      <w:proofErr w:type="spellStart"/>
      <w:r w:rsidR="008E5D81">
        <w:t>daftarkan</w:t>
      </w:r>
      <w:proofErr w:type="spellEnd"/>
      <w:r w:rsidR="008E5D81">
        <w:t xml:space="preserve">. </w:t>
      </w:r>
      <w:proofErr w:type="spellStart"/>
      <w:r w:rsidR="008E5D81">
        <w:t>Apabila</w:t>
      </w:r>
      <w:proofErr w:type="spellEnd"/>
      <w:r w:rsidR="008E5D81">
        <w:t xml:space="preserve"> </w:t>
      </w:r>
      <w:proofErr w:type="spellStart"/>
      <w:r w:rsidR="008E5D81">
        <w:t>belum</w:t>
      </w:r>
      <w:proofErr w:type="spellEnd"/>
      <w:r w:rsidR="008E5D81">
        <w:t xml:space="preserve">, </w:t>
      </w:r>
      <w:proofErr w:type="spellStart"/>
      <w:r w:rsidR="008E5D81">
        <w:t>maka</w:t>
      </w:r>
      <w:proofErr w:type="spellEnd"/>
      <w:r w:rsidR="008E5D81">
        <w:t xml:space="preserve"> </w:t>
      </w:r>
      <w:proofErr w:type="spellStart"/>
      <w:r w:rsidR="008E5D81">
        <w:t>akun</w:t>
      </w:r>
      <w:proofErr w:type="spellEnd"/>
      <w:r w:rsidR="008E5D81">
        <w:t xml:space="preserve"> </w:t>
      </w:r>
      <w:proofErr w:type="spellStart"/>
      <w:r w:rsidR="008E5D81">
        <w:t>bisa</w:t>
      </w:r>
      <w:proofErr w:type="spellEnd"/>
      <w:r w:rsidR="008E5D81">
        <w:t xml:space="preserve"> </w:t>
      </w:r>
      <w:proofErr w:type="spellStart"/>
      <w:r w:rsidR="008E5D81">
        <w:t>didaftar</w:t>
      </w:r>
      <w:proofErr w:type="spellEnd"/>
      <w:r w:rsidR="008E5D81">
        <w:t xml:space="preserve"> </w:t>
      </w:r>
      <w:proofErr w:type="spellStart"/>
      <w:r w:rsidR="008E5D81">
        <w:t>melalui</w:t>
      </w:r>
      <w:proofErr w:type="spellEnd"/>
      <w:r w:rsidR="008E5D81">
        <w:t xml:space="preserve"> Register Page </w:t>
      </w:r>
      <w:proofErr w:type="spellStart"/>
      <w:r w:rsidR="008E5D81">
        <w:t>dengan</w:t>
      </w:r>
      <w:proofErr w:type="spellEnd"/>
      <w:r w:rsidR="008E5D81">
        <w:t xml:space="preserve"> </w:t>
      </w:r>
      <w:proofErr w:type="spellStart"/>
      <w:r w:rsidR="008E5D81">
        <w:t>klik</w:t>
      </w:r>
      <w:proofErr w:type="spellEnd"/>
      <w:r w:rsidR="008E5D81">
        <w:t xml:space="preserve"> </w:t>
      </w:r>
      <w:proofErr w:type="spellStart"/>
      <w:r w:rsidR="008E5D81">
        <w:t>tombol</w:t>
      </w:r>
      <w:proofErr w:type="spellEnd"/>
      <w:r w:rsidR="008E5D81">
        <w:t xml:space="preserve"> Register</w:t>
      </w:r>
    </w:p>
    <w:p w14:paraId="744EBA98" w14:textId="7279EF26" w:rsidR="008E5D81" w:rsidRDefault="008E5D81" w:rsidP="00941936">
      <w:pPr>
        <w:spacing w:line="360" w:lineRule="auto"/>
      </w:pPr>
      <w:r w:rsidRPr="008E5D81">
        <w:rPr>
          <w:noProof/>
        </w:rPr>
        <w:lastRenderedPageBreak/>
        <w:drawing>
          <wp:inline distT="0" distB="0" distL="0" distR="0" wp14:anchorId="4AD86A1B" wp14:editId="6D493B48">
            <wp:extent cx="1821180" cy="2156790"/>
            <wp:effectExtent l="0" t="0" r="7620" b="0"/>
            <wp:docPr id="14113147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1478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21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02CB" w14:textId="0BB8F516" w:rsidR="00941936" w:rsidRDefault="008E5D81" w:rsidP="00941936">
      <w:pPr>
        <w:spacing w:line="360" w:lineRule="auto"/>
      </w:pPr>
      <w:r>
        <w:t>Fig.</w:t>
      </w:r>
      <w:r w:rsidR="00D23B97">
        <w:t xml:space="preserve"> </w:t>
      </w:r>
      <w:r>
        <w:t>1.</w:t>
      </w:r>
      <w:r w:rsidR="0072162B">
        <w:t>2</w:t>
      </w:r>
      <w:r>
        <w:t xml:space="preserve"> Login Validation</w:t>
      </w:r>
    </w:p>
    <w:p w14:paraId="4F9DDC7C" w14:textId="1D1DB5CF" w:rsidR="00941936" w:rsidRPr="00941936" w:rsidRDefault="008E5D81" w:rsidP="00941936">
      <w:pPr>
        <w:spacing w:line="360" w:lineRule="auto"/>
      </w:pPr>
      <w:r>
        <w:t xml:space="preserve">User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, pada Console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“Invalid Username/Password”</w:t>
      </w:r>
    </w:p>
    <w:p w14:paraId="1B05B97F" w14:textId="77777777" w:rsidR="008E5D81" w:rsidRDefault="008E5D81" w:rsidP="008E5D81">
      <w:pPr>
        <w:spacing w:line="360" w:lineRule="auto"/>
      </w:pPr>
    </w:p>
    <w:p w14:paraId="0F71E873" w14:textId="392F1105" w:rsidR="00285CCC" w:rsidRDefault="00285CCC" w:rsidP="008E5D81">
      <w:pPr>
        <w:spacing w:line="360" w:lineRule="auto"/>
      </w:pPr>
      <w:r>
        <w:t>========================================================================</w:t>
      </w:r>
    </w:p>
    <w:p w14:paraId="38D7D188" w14:textId="16C3B880" w:rsidR="00285CCC" w:rsidRPr="00285CCC" w:rsidRDefault="00285CCC" w:rsidP="008E5D81">
      <w:pPr>
        <w:spacing w:line="360" w:lineRule="auto"/>
        <w:rPr>
          <w:b/>
          <w:bCs/>
        </w:rPr>
      </w:pPr>
      <w:r w:rsidRPr="00285CCC">
        <w:rPr>
          <w:b/>
          <w:bCs/>
        </w:rPr>
        <w:t>BUYER</w:t>
      </w:r>
    </w:p>
    <w:p w14:paraId="5AE3B8A2" w14:textId="78CCC1B4" w:rsidR="00285CCC" w:rsidRDefault="00285CCC" w:rsidP="008E5D81">
      <w:pPr>
        <w:spacing w:line="360" w:lineRule="auto"/>
      </w:pPr>
      <w:r w:rsidRPr="00285CCC">
        <w:rPr>
          <w:noProof/>
        </w:rPr>
        <w:drawing>
          <wp:inline distT="0" distB="0" distL="0" distR="0" wp14:anchorId="62300A61" wp14:editId="3AC905E2">
            <wp:extent cx="1348740" cy="1609140"/>
            <wp:effectExtent l="0" t="0" r="3810" b="0"/>
            <wp:docPr id="1536166398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66398" name="Picture 1" descr="A screenshot of a computer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034" cy="16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EB66" w14:textId="3CDDDF69" w:rsidR="00285CCC" w:rsidRDefault="00285CCC" w:rsidP="008E5D81">
      <w:pPr>
        <w:spacing w:line="360" w:lineRule="auto"/>
      </w:pPr>
      <w:r>
        <w:t xml:space="preserve">Fig. 2 </w:t>
      </w:r>
      <w:r w:rsidR="0072497D">
        <w:t xml:space="preserve">Buyer </w:t>
      </w:r>
      <w:r>
        <w:t>Navbar</w:t>
      </w:r>
    </w:p>
    <w:p w14:paraId="68528799" w14:textId="2CA75C5D" w:rsidR="0072497D" w:rsidRDefault="0072497D" w:rsidP="008E5D81">
      <w:pPr>
        <w:spacing w:line="360" w:lineRule="auto"/>
      </w:pPr>
      <w:proofErr w:type="spellStart"/>
      <w:r>
        <w:t>Menampilkan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Home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BuyerHomePage</w:t>
      </w:r>
      <w:proofErr w:type="spellEnd"/>
      <w:r>
        <w:t xml:space="preserve">, Make Offer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MakeOfferPage</w:t>
      </w:r>
      <w:proofErr w:type="spellEnd"/>
      <w:r>
        <w:t xml:space="preserve">, Wishlist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WishlisPage</w:t>
      </w:r>
      <w:proofErr w:type="spellEnd"/>
      <w:r>
        <w:t xml:space="preserve">, View Transaction History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TransactionHistoryPage</w:t>
      </w:r>
      <w:proofErr w:type="spellEnd"/>
      <w:r>
        <w:t xml:space="preserve">, dan Logout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A66269">
        <w:t>Login</w:t>
      </w:r>
    </w:p>
    <w:p w14:paraId="40A7A7FA" w14:textId="6D89CF54" w:rsidR="008E5D81" w:rsidRDefault="008E5D81" w:rsidP="008E5D81">
      <w:pPr>
        <w:spacing w:line="360" w:lineRule="auto"/>
      </w:pPr>
      <w:r w:rsidRPr="008E5D81">
        <w:rPr>
          <w:noProof/>
        </w:rPr>
        <w:lastRenderedPageBreak/>
        <w:drawing>
          <wp:inline distT="0" distB="0" distL="0" distR="0" wp14:anchorId="4D0556DE" wp14:editId="167F51B4">
            <wp:extent cx="2910840" cy="3289739"/>
            <wp:effectExtent l="0" t="0" r="3810" b="6350"/>
            <wp:docPr id="1650284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843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932" cy="33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EB8" w14:textId="5CAF378F" w:rsidR="008E5D81" w:rsidRDefault="008E5D81" w:rsidP="008E5D81">
      <w:pPr>
        <w:spacing w:line="360" w:lineRule="auto"/>
      </w:pPr>
      <w:r>
        <w:t>Fig.</w:t>
      </w:r>
      <w:r w:rsidR="00D23B97">
        <w:t xml:space="preserve"> </w:t>
      </w:r>
      <w:r w:rsidR="00285CCC">
        <w:t>3</w:t>
      </w:r>
      <w:r w:rsidR="0072162B">
        <w:t>.1</w:t>
      </w:r>
      <w:r>
        <w:t xml:space="preserve"> Register</w:t>
      </w:r>
    </w:p>
    <w:p w14:paraId="067588CE" w14:textId="3E802DCA" w:rsidR="008E5D81" w:rsidRDefault="008E5D81" w:rsidP="008E5D81">
      <w:pPr>
        <w:spacing w:line="360" w:lineRule="auto"/>
      </w:pPr>
      <w:r>
        <w:t xml:space="preserve">Pada Register page,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input  Username</w:t>
      </w:r>
      <w:proofErr w:type="gramEnd"/>
      <w:r>
        <w:t>, Password, Phone Number, Address, Role</w:t>
      </w:r>
      <w:r w:rsidR="0072162B">
        <w:t xml:space="preserve">. Jika user </w:t>
      </w:r>
      <w:proofErr w:type="spellStart"/>
      <w:r w:rsidR="0072162B">
        <w:t>telah</w:t>
      </w:r>
      <w:proofErr w:type="spellEnd"/>
      <w:r w:rsidR="0072162B">
        <w:t xml:space="preserve"> </w:t>
      </w:r>
      <w:proofErr w:type="spellStart"/>
      <w:r w:rsidR="0072162B">
        <w:t>memiliki</w:t>
      </w:r>
      <w:proofErr w:type="spellEnd"/>
      <w:r w:rsidR="0072162B">
        <w:t xml:space="preserve"> </w:t>
      </w:r>
      <w:proofErr w:type="spellStart"/>
      <w:r w:rsidR="0072162B">
        <w:t>akun</w:t>
      </w:r>
      <w:proofErr w:type="spellEnd"/>
      <w:r w:rsidR="0072162B">
        <w:t xml:space="preserve">, user </w:t>
      </w:r>
      <w:proofErr w:type="spellStart"/>
      <w:r w:rsidR="0072162B">
        <w:t>dapat</w:t>
      </w:r>
      <w:proofErr w:type="spellEnd"/>
      <w:r w:rsidR="0072162B">
        <w:t xml:space="preserve"> </w:t>
      </w:r>
      <w:proofErr w:type="spellStart"/>
      <w:r w:rsidR="0072162B">
        <w:t>kembali</w:t>
      </w:r>
      <w:proofErr w:type="spellEnd"/>
      <w:r w:rsidR="0072162B">
        <w:t xml:space="preserve"> </w:t>
      </w:r>
      <w:proofErr w:type="spellStart"/>
      <w:r w:rsidR="0072162B">
        <w:t>ke</w:t>
      </w:r>
      <w:proofErr w:type="spellEnd"/>
      <w:r w:rsidR="0072162B">
        <w:t xml:space="preserve"> Login </w:t>
      </w:r>
      <w:proofErr w:type="spellStart"/>
      <w:r w:rsidR="0072162B">
        <w:t>dengan</w:t>
      </w:r>
      <w:proofErr w:type="spellEnd"/>
      <w:r w:rsidR="0072162B">
        <w:t xml:space="preserve"> </w:t>
      </w:r>
      <w:proofErr w:type="spellStart"/>
      <w:r w:rsidR="0072162B">
        <w:t>klik</w:t>
      </w:r>
      <w:proofErr w:type="spellEnd"/>
      <w:r w:rsidR="0072162B">
        <w:t xml:space="preserve"> Login</w:t>
      </w:r>
    </w:p>
    <w:p w14:paraId="26CE7909" w14:textId="77777777" w:rsidR="0072162B" w:rsidRDefault="0072162B" w:rsidP="008E5D81">
      <w:pPr>
        <w:spacing w:line="360" w:lineRule="auto"/>
      </w:pPr>
    </w:p>
    <w:p w14:paraId="4FACC91D" w14:textId="6CCCAC4D" w:rsidR="0072162B" w:rsidRDefault="0072162B" w:rsidP="008E5D81">
      <w:pPr>
        <w:spacing w:line="360" w:lineRule="auto"/>
      </w:pPr>
      <w:r w:rsidRPr="0072162B">
        <w:rPr>
          <w:noProof/>
        </w:rPr>
        <w:drawing>
          <wp:inline distT="0" distB="0" distL="0" distR="0" wp14:anchorId="02FAFF36" wp14:editId="35C2E9C6">
            <wp:extent cx="2964180" cy="2857193"/>
            <wp:effectExtent l="0" t="0" r="7620" b="635"/>
            <wp:docPr id="1210029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93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210" cy="28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D56A" w14:textId="3AA04B2A" w:rsidR="0072162B" w:rsidRDefault="0072162B" w:rsidP="008E5D81">
      <w:pPr>
        <w:spacing w:line="360" w:lineRule="auto"/>
      </w:pPr>
      <w:r>
        <w:t>Fig.</w:t>
      </w:r>
      <w:r w:rsidR="00D23B97">
        <w:t xml:space="preserve"> </w:t>
      </w:r>
      <w:r w:rsidR="00285CCC">
        <w:t>3</w:t>
      </w:r>
      <w:r>
        <w:t>.2 Register Validation</w:t>
      </w:r>
    </w:p>
    <w:p w14:paraId="62FDA67E" w14:textId="03A74454" w:rsidR="0072162B" w:rsidRDefault="0072162B" w:rsidP="008E5D81">
      <w:pPr>
        <w:spacing w:line="360" w:lineRule="auto"/>
      </w:pPr>
      <w:r>
        <w:t xml:space="preserve">Hasil input user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requirement. Jika </w:t>
      </w:r>
      <w:proofErr w:type="spellStart"/>
      <w:r>
        <w:t>tidak</w:t>
      </w:r>
      <w:proofErr w:type="spellEnd"/>
      <w:r>
        <w:t xml:space="preserve">, error message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4AB576F9" w14:textId="77777777" w:rsidR="0072162B" w:rsidRDefault="0072162B" w:rsidP="008E5D81">
      <w:pPr>
        <w:spacing w:line="360" w:lineRule="auto"/>
      </w:pPr>
    </w:p>
    <w:p w14:paraId="10DDFED7" w14:textId="4F39D2E1" w:rsidR="0072162B" w:rsidRDefault="00B22BEE" w:rsidP="008E5D81">
      <w:pPr>
        <w:spacing w:line="360" w:lineRule="auto"/>
      </w:pPr>
      <w:r w:rsidRPr="00B22BEE">
        <w:rPr>
          <w:noProof/>
        </w:rPr>
        <w:lastRenderedPageBreak/>
        <w:drawing>
          <wp:inline distT="0" distB="0" distL="0" distR="0" wp14:anchorId="785BF25A" wp14:editId="789263F8">
            <wp:extent cx="2933700" cy="2235719"/>
            <wp:effectExtent l="0" t="0" r="0" b="0"/>
            <wp:docPr id="142360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044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895" cy="22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89B8" w14:textId="19F124F5" w:rsidR="00D23B97" w:rsidRDefault="00D23B97" w:rsidP="008E5D81">
      <w:pPr>
        <w:spacing w:line="360" w:lineRule="auto"/>
      </w:pPr>
      <w:r>
        <w:t xml:space="preserve">Fig. </w:t>
      </w:r>
      <w:r w:rsidR="00285CCC">
        <w:t>4</w:t>
      </w:r>
      <w:r>
        <w:t xml:space="preserve">.1 </w:t>
      </w:r>
      <w:proofErr w:type="spellStart"/>
      <w:r>
        <w:t>BuyerHomePage</w:t>
      </w:r>
      <w:proofErr w:type="spellEnd"/>
    </w:p>
    <w:p w14:paraId="127F7DAC" w14:textId="73ADF0CE" w:rsidR="00D23B97" w:rsidRDefault="00D23B97" w:rsidP="008E5D81">
      <w:pPr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Buyer.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item,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 Name, Item Size, Item Price, dan Item Category. Buyer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Wishlist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“Add to Wishlist”, list Wishlist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WishlistPage</w:t>
      </w:r>
      <w:proofErr w:type="spellEnd"/>
      <w:r>
        <w:t>.</w:t>
      </w:r>
      <w:r w:rsidR="00B22BEE">
        <w:t xml:space="preserve"> </w:t>
      </w:r>
      <w:r>
        <w:t xml:space="preserve">Buyer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“Buy”,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TransactionHistoryPage</w:t>
      </w:r>
      <w:proofErr w:type="spellEnd"/>
      <w:r w:rsidR="00B22BEE">
        <w:t xml:space="preserve">. Buyer juga </w:t>
      </w:r>
      <w:proofErr w:type="spellStart"/>
      <w:r w:rsidR="00B22BEE">
        <w:t>dapat</w:t>
      </w:r>
      <w:proofErr w:type="spellEnd"/>
      <w:r w:rsidR="00B22BEE">
        <w:t xml:space="preserve"> </w:t>
      </w:r>
      <w:proofErr w:type="spellStart"/>
      <w:r w:rsidR="00B22BEE">
        <w:t>memasukkan</w:t>
      </w:r>
      <w:proofErr w:type="spellEnd"/>
      <w:r w:rsidR="00B22BEE">
        <w:t xml:space="preserve"> keyword </w:t>
      </w:r>
      <w:proofErr w:type="spellStart"/>
      <w:r w:rsidR="00B22BEE">
        <w:t>untuk</w:t>
      </w:r>
      <w:proofErr w:type="spellEnd"/>
      <w:r w:rsidR="00B22BEE">
        <w:t xml:space="preserve"> </w:t>
      </w:r>
      <w:proofErr w:type="spellStart"/>
      <w:r w:rsidR="00B22BEE">
        <w:t>mencari</w:t>
      </w:r>
      <w:proofErr w:type="spellEnd"/>
      <w:r w:rsidR="00B22BEE">
        <w:t xml:space="preserve"> item </w:t>
      </w:r>
      <w:proofErr w:type="spellStart"/>
      <w:r w:rsidR="00B22BEE">
        <w:t>tertentu</w:t>
      </w:r>
      <w:proofErr w:type="spellEnd"/>
      <w:r w:rsidR="00B22BEE">
        <w:t xml:space="preserve"> dan </w:t>
      </w:r>
      <w:proofErr w:type="spellStart"/>
      <w:r w:rsidR="00B22BEE">
        <w:t>menekan</w:t>
      </w:r>
      <w:proofErr w:type="spellEnd"/>
      <w:r w:rsidR="00B22BEE">
        <w:t xml:space="preserve"> </w:t>
      </w:r>
      <w:proofErr w:type="spellStart"/>
      <w:r w:rsidR="00B22BEE">
        <w:t>tombol</w:t>
      </w:r>
      <w:proofErr w:type="spellEnd"/>
      <w:r w:rsidR="00B22BEE">
        <w:t xml:space="preserve"> search</w:t>
      </w:r>
    </w:p>
    <w:p w14:paraId="4676FFF2" w14:textId="77777777" w:rsidR="00285CCC" w:rsidRDefault="00285CCC" w:rsidP="008E5D81">
      <w:pPr>
        <w:spacing w:line="360" w:lineRule="auto"/>
      </w:pPr>
    </w:p>
    <w:p w14:paraId="32573C70" w14:textId="44813A2F" w:rsidR="00285CCC" w:rsidRDefault="00B22BEE" w:rsidP="008E5D81">
      <w:pPr>
        <w:spacing w:line="360" w:lineRule="auto"/>
      </w:pPr>
      <w:r w:rsidRPr="00B22BEE">
        <w:rPr>
          <w:noProof/>
        </w:rPr>
        <w:drawing>
          <wp:inline distT="0" distB="0" distL="0" distR="0" wp14:anchorId="048146FE" wp14:editId="11F765D2">
            <wp:extent cx="3400930" cy="1935480"/>
            <wp:effectExtent l="0" t="0" r="9525" b="7620"/>
            <wp:docPr id="780407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7421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77" cy="19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B8AE" w14:textId="17F3B59A" w:rsidR="00285CCC" w:rsidRDefault="00285CCC" w:rsidP="008E5D81">
      <w:pPr>
        <w:spacing w:line="360" w:lineRule="auto"/>
      </w:pPr>
      <w:r>
        <w:t xml:space="preserve">Fig 4.2 </w:t>
      </w:r>
      <w:proofErr w:type="spellStart"/>
      <w:r>
        <w:t>Notifikasi</w:t>
      </w:r>
      <w:proofErr w:type="spellEnd"/>
      <w:r>
        <w:t xml:space="preserve"> Add to Wishlist</w:t>
      </w:r>
    </w:p>
    <w:p w14:paraId="66FBDA3B" w14:textId="1CD2A1D1" w:rsidR="00285CCC" w:rsidRDefault="00285CCC" w:rsidP="008E5D81">
      <w:pPr>
        <w:spacing w:line="360" w:lineRule="auto"/>
      </w:pPr>
      <w:proofErr w:type="spellStart"/>
      <w:r>
        <w:t>Terdapat</w:t>
      </w:r>
      <w:proofErr w:type="spellEnd"/>
      <w:r>
        <w:t xml:space="preserve"> popup alert </w:t>
      </w:r>
      <w:proofErr w:type="spellStart"/>
      <w:r>
        <w:t>bahwa</w:t>
      </w:r>
      <w:proofErr w:type="spellEnd"/>
      <w:r>
        <w:t xml:space="preserve"> item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Wishlist</w:t>
      </w:r>
    </w:p>
    <w:p w14:paraId="1E859193" w14:textId="77777777" w:rsidR="00285CCC" w:rsidRDefault="00285CCC" w:rsidP="008E5D81">
      <w:pPr>
        <w:spacing w:line="360" w:lineRule="auto"/>
      </w:pPr>
    </w:p>
    <w:p w14:paraId="620EA07E" w14:textId="09EC0288" w:rsidR="00285CCC" w:rsidRDefault="00B22BEE" w:rsidP="008E5D81">
      <w:pPr>
        <w:spacing w:line="360" w:lineRule="auto"/>
      </w:pPr>
      <w:r w:rsidRPr="00B22BEE">
        <w:rPr>
          <w:noProof/>
        </w:rPr>
        <w:lastRenderedPageBreak/>
        <w:drawing>
          <wp:inline distT="0" distB="0" distL="0" distR="0" wp14:anchorId="3E29D913" wp14:editId="035DF693">
            <wp:extent cx="3568464" cy="1889760"/>
            <wp:effectExtent l="0" t="0" r="0" b="0"/>
            <wp:docPr id="1657195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95625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743" cy="18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01F5" w14:textId="673C331E" w:rsidR="00285CCC" w:rsidRDefault="00285CCC" w:rsidP="008E5D81">
      <w:pPr>
        <w:spacing w:line="360" w:lineRule="auto"/>
      </w:pPr>
      <w:r>
        <w:t xml:space="preserve">Fig 3.3 </w:t>
      </w:r>
      <w:proofErr w:type="spellStart"/>
      <w:r>
        <w:t>Notifikasi</w:t>
      </w:r>
      <w:proofErr w:type="spellEnd"/>
      <w:r>
        <w:t xml:space="preserve"> Buy</w:t>
      </w:r>
    </w:p>
    <w:p w14:paraId="447176F4" w14:textId="221B1A3C" w:rsidR="00285CCC" w:rsidRDefault="00285CCC" w:rsidP="008E5D81">
      <w:pPr>
        <w:spacing w:line="360" w:lineRule="auto"/>
      </w:pPr>
      <w:proofErr w:type="spellStart"/>
      <w:r>
        <w:t>Terdapat</w:t>
      </w:r>
      <w:proofErr w:type="spellEnd"/>
      <w:r>
        <w:t xml:space="preserve"> popup alert </w:t>
      </w:r>
      <w:proofErr w:type="spellStart"/>
      <w:r>
        <w:t>bahwa</w:t>
      </w:r>
      <w:proofErr w:type="spellEnd"/>
      <w:r>
        <w:t xml:space="preserve"> item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beli</w:t>
      </w:r>
      <w:proofErr w:type="spellEnd"/>
    </w:p>
    <w:p w14:paraId="5A28310A" w14:textId="6A04FE12" w:rsidR="00285CCC" w:rsidRDefault="00285CCC" w:rsidP="008E5D81">
      <w:pPr>
        <w:spacing w:line="360" w:lineRule="auto"/>
      </w:pPr>
      <w:r w:rsidRPr="00285CCC">
        <w:rPr>
          <w:noProof/>
        </w:rPr>
        <w:drawing>
          <wp:inline distT="0" distB="0" distL="0" distR="0" wp14:anchorId="5C93E4A9" wp14:editId="58DE688B">
            <wp:extent cx="3489960" cy="1778247"/>
            <wp:effectExtent l="0" t="0" r="0" b="0"/>
            <wp:docPr id="123023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1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2579" cy="178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6AB" w14:textId="03B086EF" w:rsidR="00285CCC" w:rsidRDefault="00285CCC" w:rsidP="008E5D81">
      <w:pPr>
        <w:spacing w:line="360" w:lineRule="auto"/>
      </w:pPr>
      <w:r>
        <w:t>Fig. 4</w:t>
      </w:r>
      <w:r w:rsidR="004B619F">
        <w:t>.1</w:t>
      </w:r>
      <w:r>
        <w:t xml:space="preserve"> </w:t>
      </w:r>
      <w:proofErr w:type="spellStart"/>
      <w:r>
        <w:t>MakeOfferPage</w:t>
      </w:r>
      <w:proofErr w:type="spellEnd"/>
    </w:p>
    <w:p w14:paraId="77B339B5" w14:textId="32A30489" w:rsidR="004B619F" w:rsidRDefault="004B619F" w:rsidP="008E5D81">
      <w:pPr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item,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ItemID</w:t>
      </w:r>
      <w:proofErr w:type="spellEnd"/>
      <w:r>
        <w:t xml:space="preserve">, Name, Size, Price, Category. Buyer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“Make Offer”</w:t>
      </w:r>
    </w:p>
    <w:p w14:paraId="023EA896" w14:textId="77777777" w:rsidR="00285CCC" w:rsidRDefault="00285CCC" w:rsidP="008E5D81">
      <w:pPr>
        <w:spacing w:line="360" w:lineRule="auto"/>
      </w:pPr>
    </w:p>
    <w:p w14:paraId="0F25E2A6" w14:textId="692C0E9E" w:rsidR="00285CCC" w:rsidRDefault="00285CCC" w:rsidP="008E5D81">
      <w:pPr>
        <w:spacing w:line="360" w:lineRule="auto"/>
      </w:pPr>
      <w:r w:rsidRPr="00285CCC">
        <w:rPr>
          <w:noProof/>
        </w:rPr>
        <w:drawing>
          <wp:inline distT="0" distB="0" distL="0" distR="0" wp14:anchorId="5A39B883" wp14:editId="2B397A4B">
            <wp:extent cx="3413760" cy="2111209"/>
            <wp:effectExtent l="0" t="0" r="0" b="3810"/>
            <wp:docPr id="1945182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287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643" cy="21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5B1C" w14:textId="55FA1108" w:rsidR="004B619F" w:rsidRDefault="004B619F" w:rsidP="008E5D81">
      <w:pPr>
        <w:spacing w:line="360" w:lineRule="auto"/>
      </w:pPr>
      <w:r>
        <w:t>Fig. 4.2 Make Offer – Input Price</w:t>
      </w:r>
    </w:p>
    <w:p w14:paraId="575CB09F" w14:textId="1303340F" w:rsidR="004B619F" w:rsidRDefault="004B619F" w:rsidP="008E5D81">
      <w:pPr>
        <w:spacing w:line="360" w:lineRule="auto"/>
      </w:pPr>
      <w:proofErr w:type="spellStart"/>
      <w:r>
        <w:t>Menampilkan</w:t>
      </w:r>
      <w:proofErr w:type="spellEnd"/>
      <w:r>
        <w:t xml:space="preserve"> popup </w:t>
      </w:r>
      <w:proofErr w:type="spellStart"/>
      <w:r>
        <w:t>dengan</w:t>
      </w:r>
      <w:proofErr w:type="spellEnd"/>
      <w:r>
        <w:t xml:space="preserve"> input offer price.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offer </w:t>
      </w:r>
      <w:proofErr w:type="spellStart"/>
      <w:r>
        <w:t>sebelumnya</w:t>
      </w:r>
      <w:proofErr w:type="spellEnd"/>
    </w:p>
    <w:p w14:paraId="5BD46DC9" w14:textId="77777777" w:rsidR="00285CCC" w:rsidRDefault="00285CCC" w:rsidP="008E5D81">
      <w:pPr>
        <w:spacing w:line="360" w:lineRule="auto"/>
      </w:pPr>
    </w:p>
    <w:p w14:paraId="7AD1DE57" w14:textId="6DC7ADB9" w:rsidR="00285CCC" w:rsidRDefault="00285CCC" w:rsidP="008E5D81">
      <w:pPr>
        <w:spacing w:line="360" w:lineRule="auto"/>
      </w:pPr>
      <w:r w:rsidRPr="00285CCC">
        <w:rPr>
          <w:noProof/>
        </w:rPr>
        <w:lastRenderedPageBreak/>
        <w:drawing>
          <wp:inline distT="0" distB="0" distL="0" distR="0" wp14:anchorId="20607424" wp14:editId="42E0B00E">
            <wp:extent cx="3413760" cy="1843727"/>
            <wp:effectExtent l="0" t="0" r="0" b="4445"/>
            <wp:docPr id="1264258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5856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5342" cy="18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A181" w14:textId="5E951C0B" w:rsidR="004B619F" w:rsidRDefault="004B619F" w:rsidP="008E5D81">
      <w:pPr>
        <w:spacing w:line="360" w:lineRule="auto"/>
      </w:pPr>
      <w:r>
        <w:t>Fig. 4.3 Make Offer – Invalid Validation</w:t>
      </w:r>
    </w:p>
    <w:p w14:paraId="3E49D595" w14:textId="090CAA80" w:rsidR="004B619F" w:rsidRDefault="004B619F" w:rsidP="008E5D81">
      <w:pPr>
        <w:spacing w:line="360" w:lineRule="auto"/>
      </w:pPr>
      <w:r>
        <w:t xml:space="preserve">Jika invalid,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popup alert </w:t>
      </w:r>
      <w:proofErr w:type="spellStart"/>
      <w:r>
        <w:t>gagal</w:t>
      </w:r>
      <w:proofErr w:type="spellEnd"/>
    </w:p>
    <w:p w14:paraId="228C18EC" w14:textId="13944C16" w:rsidR="004B619F" w:rsidRDefault="004B619F" w:rsidP="008E5D81">
      <w:pPr>
        <w:spacing w:line="360" w:lineRule="auto"/>
      </w:pPr>
      <w:r w:rsidRPr="004B619F">
        <w:rPr>
          <w:noProof/>
        </w:rPr>
        <w:drawing>
          <wp:inline distT="0" distB="0" distL="0" distR="0" wp14:anchorId="3B37A1B0" wp14:editId="74182F71">
            <wp:extent cx="3459480" cy="1806163"/>
            <wp:effectExtent l="0" t="0" r="7620" b="3810"/>
            <wp:docPr id="889047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473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422" cy="18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B62E" w14:textId="2A3665C5" w:rsidR="004B619F" w:rsidRDefault="004B619F" w:rsidP="008E5D81">
      <w:pPr>
        <w:spacing w:line="360" w:lineRule="auto"/>
      </w:pPr>
      <w:r>
        <w:t>Fig. 4.4 Make Offer – Valid Validation</w:t>
      </w:r>
    </w:p>
    <w:p w14:paraId="206B8217" w14:textId="45F5B655" w:rsidR="00285CCC" w:rsidRDefault="004B619F" w:rsidP="008E5D81">
      <w:pPr>
        <w:spacing w:line="360" w:lineRule="auto"/>
      </w:pPr>
      <w:r>
        <w:t xml:space="preserve">Jika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popup alert </w:t>
      </w:r>
      <w:proofErr w:type="spellStart"/>
      <w:r>
        <w:t>berhasil</w:t>
      </w:r>
      <w:proofErr w:type="spellEnd"/>
    </w:p>
    <w:p w14:paraId="60AB3560" w14:textId="77777777" w:rsidR="004B619F" w:rsidRDefault="004B619F" w:rsidP="008E5D81">
      <w:pPr>
        <w:spacing w:line="360" w:lineRule="auto"/>
      </w:pPr>
    </w:p>
    <w:p w14:paraId="570CA0F2" w14:textId="2D8152D0" w:rsidR="004B619F" w:rsidRDefault="004B619F" w:rsidP="008E5D81">
      <w:pPr>
        <w:spacing w:line="360" w:lineRule="auto"/>
      </w:pPr>
      <w:r w:rsidRPr="004B619F">
        <w:rPr>
          <w:noProof/>
        </w:rPr>
        <w:drawing>
          <wp:inline distT="0" distB="0" distL="0" distR="0" wp14:anchorId="5552B5DA" wp14:editId="3A39F5BD">
            <wp:extent cx="1645920" cy="1679283"/>
            <wp:effectExtent l="0" t="0" r="0" b="0"/>
            <wp:docPr id="1955063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38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2277" cy="16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F38D" w14:textId="12532681" w:rsidR="004B619F" w:rsidRDefault="004B619F" w:rsidP="008E5D81">
      <w:pPr>
        <w:spacing w:line="360" w:lineRule="auto"/>
      </w:pPr>
      <w:r>
        <w:t>Fig. 5.1 Wishlist Page</w:t>
      </w:r>
    </w:p>
    <w:p w14:paraId="2EBF6677" w14:textId="565ACD6F" w:rsidR="004B619F" w:rsidRDefault="004B619F" w:rsidP="008E5D81">
      <w:pPr>
        <w:spacing w:line="360" w:lineRule="auto"/>
      </w:pPr>
      <w:proofErr w:type="spellStart"/>
      <w:r>
        <w:t>Menampilkan</w:t>
      </w:r>
      <w:proofErr w:type="spellEnd"/>
      <w:r>
        <w:t xml:space="preserve"> Item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Wishlist. Buyer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Wishlist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“Delete”</w:t>
      </w:r>
    </w:p>
    <w:p w14:paraId="576BD777" w14:textId="77777777" w:rsidR="004B619F" w:rsidRDefault="004B619F" w:rsidP="008E5D81">
      <w:pPr>
        <w:spacing w:line="360" w:lineRule="auto"/>
      </w:pPr>
    </w:p>
    <w:p w14:paraId="305EC624" w14:textId="4AF07BBE" w:rsidR="004B619F" w:rsidRDefault="004B619F" w:rsidP="008E5D81">
      <w:pPr>
        <w:spacing w:line="360" w:lineRule="auto"/>
      </w:pPr>
      <w:r w:rsidRPr="004B619F">
        <w:rPr>
          <w:noProof/>
        </w:rPr>
        <w:lastRenderedPageBreak/>
        <w:drawing>
          <wp:inline distT="0" distB="0" distL="0" distR="0" wp14:anchorId="06C804A3" wp14:editId="7451F384">
            <wp:extent cx="3017520" cy="1646807"/>
            <wp:effectExtent l="0" t="0" r="0" b="0"/>
            <wp:docPr id="901411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169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2886" cy="164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B869" w14:textId="244A091E" w:rsidR="004B619F" w:rsidRDefault="004B619F" w:rsidP="008E5D81">
      <w:pPr>
        <w:spacing w:line="360" w:lineRule="auto"/>
      </w:pPr>
      <w:r>
        <w:t>Fig. 5.2 Wishlist Page – Deletion Confirmation</w:t>
      </w:r>
    </w:p>
    <w:p w14:paraId="5F91813F" w14:textId="243D43BF" w:rsidR="004B619F" w:rsidRDefault="004B619F" w:rsidP="008E5D81">
      <w:pPr>
        <w:spacing w:line="360" w:lineRule="auto"/>
      </w:pPr>
      <w:r>
        <w:t xml:space="preserve">Jika Buyer </w:t>
      </w:r>
      <w:proofErr w:type="spellStart"/>
      <w:r>
        <w:t>mengklik</w:t>
      </w:r>
      <w:proofErr w:type="spellEnd"/>
      <w:r>
        <w:t xml:space="preserve"> “Delete”,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pop up </w:t>
      </w:r>
      <w:proofErr w:type="spellStart"/>
      <w:r>
        <w:t>konfirmasi</w:t>
      </w:r>
      <w:proofErr w:type="spellEnd"/>
    </w:p>
    <w:p w14:paraId="4B963F49" w14:textId="77777777" w:rsidR="004B619F" w:rsidRDefault="004B619F" w:rsidP="008E5D81">
      <w:pPr>
        <w:spacing w:line="360" w:lineRule="auto"/>
      </w:pPr>
    </w:p>
    <w:p w14:paraId="438E3911" w14:textId="6D9D70EB" w:rsidR="004B619F" w:rsidRDefault="004B619F" w:rsidP="008E5D81">
      <w:pPr>
        <w:spacing w:line="360" w:lineRule="auto"/>
      </w:pPr>
      <w:r w:rsidRPr="004B619F">
        <w:rPr>
          <w:noProof/>
        </w:rPr>
        <w:drawing>
          <wp:inline distT="0" distB="0" distL="0" distR="0" wp14:anchorId="4C01DA29" wp14:editId="51C33C22">
            <wp:extent cx="3512820" cy="1245761"/>
            <wp:effectExtent l="0" t="0" r="0" b="0"/>
            <wp:docPr id="1519606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0648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9032" cy="12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88AD" w14:textId="46CED08F" w:rsidR="004B619F" w:rsidRDefault="004B619F" w:rsidP="008E5D81">
      <w:pPr>
        <w:spacing w:line="360" w:lineRule="auto"/>
      </w:pPr>
      <w:r>
        <w:t xml:space="preserve">Fig. 6 </w:t>
      </w:r>
      <w:proofErr w:type="spellStart"/>
      <w:r>
        <w:t>TransactionHistoryPage</w:t>
      </w:r>
      <w:proofErr w:type="spellEnd"/>
    </w:p>
    <w:p w14:paraId="1DF7C7E4" w14:textId="0D82BC74" w:rsidR="004B619F" w:rsidRDefault="004B619F" w:rsidP="008E5D81">
      <w:pPr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TransactionID</w:t>
      </w:r>
      <w:proofErr w:type="spellEnd"/>
      <w:r>
        <w:t>, Item Name, Item Category, Item Size, Item Price</w:t>
      </w:r>
    </w:p>
    <w:p w14:paraId="50FAD80F" w14:textId="77777777" w:rsidR="0072497D" w:rsidRDefault="0072497D" w:rsidP="008E5D81">
      <w:pPr>
        <w:spacing w:line="360" w:lineRule="auto"/>
      </w:pPr>
    </w:p>
    <w:p w14:paraId="5DFD12A2" w14:textId="77777777" w:rsidR="0072497D" w:rsidRDefault="0072497D" w:rsidP="0072497D">
      <w:pPr>
        <w:spacing w:line="360" w:lineRule="auto"/>
      </w:pPr>
      <w:r>
        <w:t>========================================================================</w:t>
      </w:r>
    </w:p>
    <w:p w14:paraId="50C0A6CB" w14:textId="69C0EC2B" w:rsidR="0072497D" w:rsidRPr="00285CCC" w:rsidRDefault="0072497D" w:rsidP="0072497D">
      <w:pPr>
        <w:spacing w:line="360" w:lineRule="auto"/>
        <w:rPr>
          <w:b/>
          <w:bCs/>
        </w:rPr>
      </w:pPr>
      <w:r>
        <w:rPr>
          <w:b/>
          <w:bCs/>
        </w:rPr>
        <w:t>SELLER</w:t>
      </w:r>
    </w:p>
    <w:p w14:paraId="29FD1F11" w14:textId="61F69F13" w:rsidR="0072497D" w:rsidRDefault="0072497D" w:rsidP="008E5D81">
      <w:pPr>
        <w:spacing w:line="360" w:lineRule="auto"/>
      </w:pPr>
      <w:r w:rsidRPr="0072497D">
        <w:rPr>
          <w:noProof/>
        </w:rPr>
        <w:drawing>
          <wp:inline distT="0" distB="0" distL="0" distR="0" wp14:anchorId="4D418148" wp14:editId="6F9E7F1C">
            <wp:extent cx="1059180" cy="1623061"/>
            <wp:effectExtent l="0" t="0" r="7620" b="0"/>
            <wp:docPr id="296953833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3833" name="Picture 1" descr="A screenshot of a computer menu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7960" cy="16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F781" w14:textId="1068F5C5" w:rsidR="0072497D" w:rsidRDefault="0072497D" w:rsidP="008E5D81">
      <w:pPr>
        <w:spacing w:line="360" w:lineRule="auto"/>
      </w:pPr>
      <w:r>
        <w:t>Fig. 7 Seller Navbar</w:t>
      </w:r>
    </w:p>
    <w:p w14:paraId="060712B2" w14:textId="6FDF5481" w:rsidR="00AC57A1" w:rsidRDefault="00AC57A1" w:rsidP="008E5D81">
      <w:pPr>
        <w:spacing w:line="360" w:lineRule="auto"/>
      </w:pPr>
      <w:proofErr w:type="spellStart"/>
      <w:r>
        <w:t>Menampilkan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Home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SellerHomePage</w:t>
      </w:r>
      <w:proofErr w:type="spellEnd"/>
      <w:r>
        <w:t xml:space="preserve">, View Offer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ViewOfferPage</w:t>
      </w:r>
      <w:proofErr w:type="spellEnd"/>
      <w:r>
        <w:t xml:space="preserve">, dan Logout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Login</w:t>
      </w:r>
    </w:p>
    <w:p w14:paraId="3055DC8B" w14:textId="77777777" w:rsidR="0072497D" w:rsidRDefault="0072497D" w:rsidP="008E5D81">
      <w:pPr>
        <w:spacing w:line="360" w:lineRule="auto"/>
      </w:pPr>
    </w:p>
    <w:p w14:paraId="1F8129D8" w14:textId="757756CE" w:rsidR="0072497D" w:rsidRDefault="00B22BEE" w:rsidP="008E5D81">
      <w:pPr>
        <w:spacing w:line="360" w:lineRule="auto"/>
      </w:pPr>
      <w:r w:rsidRPr="00B22BEE">
        <w:rPr>
          <w:noProof/>
        </w:rPr>
        <w:lastRenderedPageBreak/>
        <w:drawing>
          <wp:inline distT="0" distB="0" distL="0" distR="0" wp14:anchorId="7E4A013D" wp14:editId="2B1D1751">
            <wp:extent cx="2826385" cy="2144972"/>
            <wp:effectExtent l="0" t="0" r="0" b="8255"/>
            <wp:docPr id="872463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3432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30" cy="21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5744" w14:textId="6583FC65" w:rsidR="00AC57A1" w:rsidRDefault="00AC57A1" w:rsidP="008E5D81">
      <w:pPr>
        <w:spacing w:line="360" w:lineRule="auto"/>
      </w:pPr>
      <w:r>
        <w:t xml:space="preserve">Fig. 8 </w:t>
      </w:r>
      <w:proofErr w:type="spellStart"/>
      <w:r>
        <w:t>SellerHomePage</w:t>
      </w:r>
      <w:proofErr w:type="spellEnd"/>
    </w:p>
    <w:p w14:paraId="479121DC" w14:textId="2C01A341" w:rsidR="00AC57A1" w:rsidRDefault="00AC57A1" w:rsidP="008E5D81">
      <w:pPr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Seller.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item </w:t>
      </w:r>
      <w:proofErr w:type="spellStart"/>
      <w:r>
        <w:t>seperti</w:t>
      </w:r>
      <w:proofErr w:type="spellEnd"/>
      <w:r>
        <w:t xml:space="preserve"> Name, Size, Price, dan Category. Seller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Item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“Add Item”, </w:t>
      </w:r>
      <w:proofErr w:type="spellStart"/>
      <w:r>
        <w:t>mengedit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“Update”, dan </w:t>
      </w:r>
      <w:proofErr w:type="spellStart"/>
      <w:r>
        <w:t>menghapus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“Delete”</w:t>
      </w:r>
      <w:r w:rsidR="00B22BEE">
        <w:t xml:space="preserve">. Seller juga </w:t>
      </w:r>
      <w:proofErr w:type="spellStart"/>
      <w:r w:rsidR="00B22BEE">
        <w:t>dapat</w:t>
      </w:r>
      <w:proofErr w:type="spellEnd"/>
      <w:r w:rsidR="00B22BEE">
        <w:t xml:space="preserve"> </w:t>
      </w:r>
      <w:proofErr w:type="spellStart"/>
      <w:r w:rsidR="00B22BEE">
        <w:t>memasukkan</w:t>
      </w:r>
      <w:proofErr w:type="spellEnd"/>
      <w:r w:rsidR="00B22BEE">
        <w:t xml:space="preserve"> keyword </w:t>
      </w:r>
      <w:proofErr w:type="spellStart"/>
      <w:r w:rsidR="00B22BEE">
        <w:t>untuk</w:t>
      </w:r>
      <w:proofErr w:type="spellEnd"/>
      <w:r w:rsidR="00B22BEE">
        <w:t xml:space="preserve"> </w:t>
      </w:r>
      <w:proofErr w:type="spellStart"/>
      <w:r w:rsidR="00B22BEE">
        <w:t>mencari</w:t>
      </w:r>
      <w:proofErr w:type="spellEnd"/>
      <w:r w:rsidR="00B22BEE">
        <w:t xml:space="preserve"> item </w:t>
      </w:r>
      <w:proofErr w:type="spellStart"/>
      <w:r w:rsidR="00B22BEE">
        <w:t>tertentu</w:t>
      </w:r>
      <w:proofErr w:type="spellEnd"/>
      <w:r w:rsidR="00B22BEE">
        <w:t xml:space="preserve"> dan </w:t>
      </w:r>
      <w:proofErr w:type="spellStart"/>
      <w:r w:rsidR="00B22BEE">
        <w:t>menekan</w:t>
      </w:r>
      <w:proofErr w:type="spellEnd"/>
      <w:r w:rsidR="00B22BEE">
        <w:t xml:space="preserve"> </w:t>
      </w:r>
      <w:proofErr w:type="spellStart"/>
      <w:r w:rsidR="00B22BEE">
        <w:t>tombol</w:t>
      </w:r>
      <w:proofErr w:type="spellEnd"/>
      <w:r w:rsidR="00B22BEE">
        <w:t xml:space="preserve"> search</w:t>
      </w:r>
    </w:p>
    <w:p w14:paraId="18D74EB9" w14:textId="10BEB6EE" w:rsidR="00794C35" w:rsidRDefault="00794C35" w:rsidP="008E5D81">
      <w:pPr>
        <w:spacing w:line="360" w:lineRule="auto"/>
      </w:pPr>
      <w:r w:rsidRPr="00794C35">
        <w:rPr>
          <w:noProof/>
        </w:rPr>
        <w:drawing>
          <wp:inline distT="0" distB="0" distL="0" distR="0" wp14:anchorId="7F7C8BD1" wp14:editId="6047DDE1">
            <wp:extent cx="2903220" cy="2319633"/>
            <wp:effectExtent l="0" t="0" r="0" b="5080"/>
            <wp:docPr id="748519070" name="Picture 1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19070" name="Picture 1" descr="A screenshot of a pink box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3255" cy="23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DABC" w14:textId="425B3B37" w:rsidR="00794C35" w:rsidRDefault="00794C35" w:rsidP="008E5D81">
      <w:pPr>
        <w:spacing w:line="360" w:lineRule="auto"/>
      </w:pPr>
      <w:r>
        <w:t>Fig 9.1 Add Item</w:t>
      </w:r>
    </w:p>
    <w:p w14:paraId="590314DB" w14:textId="5C2A7BC5" w:rsidR="00794C35" w:rsidRDefault="00794C35" w:rsidP="008E5D81">
      <w:pPr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form, </w:t>
      </w:r>
      <w:proofErr w:type="spellStart"/>
      <w:r>
        <w:t>dimana</w:t>
      </w:r>
      <w:proofErr w:type="spellEnd"/>
      <w:r>
        <w:t xml:space="preserve"> seller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Item. Di form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Nama, Size, Price, dan Category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14:paraId="0F051A38" w14:textId="77777777" w:rsidR="00794C35" w:rsidRDefault="00794C35" w:rsidP="008E5D81">
      <w:pPr>
        <w:spacing w:line="360" w:lineRule="auto"/>
      </w:pPr>
    </w:p>
    <w:p w14:paraId="0A10FC57" w14:textId="2F7E54AD" w:rsidR="00794C35" w:rsidRDefault="00794C35" w:rsidP="008E5D81">
      <w:pPr>
        <w:spacing w:line="360" w:lineRule="auto"/>
      </w:pPr>
      <w:r w:rsidRPr="00794C35">
        <w:rPr>
          <w:noProof/>
        </w:rPr>
        <w:lastRenderedPageBreak/>
        <w:drawing>
          <wp:inline distT="0" distB="0" distL="0" distR="0" wp14:anchorId="1C8338DB" wp14:editId="4780F10E">
            <wp:extent cx="2880360" cy="2319059"/>
            <wp:effectExtent l="0" t="0" r="0" b="5080"/>
            <wp:docPr id="165714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4322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23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6F24" w14:textId="68343ACB" w:rsidR="0072497D" w:rsidRDefault="00794C35" w:rsidP="008E5D81">
      <w:pPr>
        <w:spacing w:line="360" w:lineRule="auto"/>
      </w:pPr>
      <w:r>
        <w:t>Fig 9.2 Add Item – Invalid Validation</w:t>
      </w:r>
    </w:p>
    <w:p w14:paraId="728D1EDE" w14:textId="2949064C" w:rsidR="00794C35" w:rsidRDefault="00794C35" w:rsidP="008E5D81">
      <w:pPr>
        <w:spacing w:line="360" w:lineRule="auto"/>
      </w:pPr>
      <w:r>
        <w:t xml:space="preserve">Jika user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popup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0FF7B89C" w14:textId="77777777" w:rsidR="00794C35" w:rsidRDefault="00794C35" w:rsidP="008E5D81">
      <w:pPr>
        <w:spacing w:line="360" w:lineRule="auto"/>
      </w:pPr>
    </w:p>
    <w:p w14:paraId="39BBD319" w14:textId="2D923AE6" w:rsidR="00794C35" w:rsidRDefault="00794C35" w:rsidP="008E5D81">
      <w:pPr>
        <w:spacing w:line="360" w:lineRule="auto"/>
      </w:pPr>
      <w:r w:rsidRPr="00794C35">
        <w:rPr>
          <w:noProof/>
        </w:rPr>
        <w:drawing>
          <wp:inline distT="0" distB="0" distL="0" distR="0" wp14:anchorId="5DEA4964" wp14:editId="6D922EFE">
            <wp:extent cx="2011680" cy="2327524"/>
            <wp:effectExtent l="0" t="0" r="7620" b="0"/>
            <wp:docPr id="49611014" name="Picture 1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1014" name="Picture 1" descr="A screenshot of a pink box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6313" cy="23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34F9" w14:textId="53D4EE80" w:rsidR="00794C35" w:rsidRDefault="00794C35" w:rsidP="008E5D81">
      <w:pPr>
        <w:spacing w:line="360" w:lineRule="auto"/>
      </w:pPr>
      <w:r>
        <w:t xml:space="preserve">Fig. 10.1 </w:t>
      </w:r>
      <w:proofErr w:type="spellStart"/>
      <w:r>
        <w:t>UpdateItem</w:t>
      </w:r>
      <w:proofErr w:type="spellEnd"/>
    </w:p>
    <w:p w14:paraId="50D9E9DE" w14:textId="12E84B09" w:rsidR="00794C35" w:rsidRDefault="00794C35" w:rsidP="008E5D81">
      <w:pPr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Item yang </w:t>
      </w:r>
      <w:proofErr w:type="spellStart"/>
      <w:r>
        <w:t>dipilih</w:t>
      </w:r>
      <w:proofErr w:type="spellEnd"/>
      <w:r>
        <w:t xml:space="preserve">, Seller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requirement yang </w:t>
      </w:r>
      <w:proofErr w:type="spellStart"/>
      <w:r>
        <w:t>dibutuhkan</w:t>
      </w:r>
      <w:proofErr w:type="spellEnd"/>
    </w:p>
    <w:p w14:paraId="5D6FCB4B" w14:textId="77777777" w:rsidR="00794C35" w:rsidRDefault="00794C35" w:rsidP="008E5D81">
      <w:pPr>
        <w:spacing w:line="360" w:lineRule="auto"/>
      </w:pPr>
    </w:p>
    <w:p w14:paraId="389EFD68" w14:textId="1D293A5D" w:rsidR="00794C35" w:rsidRDefault="00794C35" w:rsidP="008E5D81">
      <w:pPr>
        <w:spacing w:line="360" w:lineRule="auto"/>
      </w:pPr>
      <w:r w:rsidRPr="00794C35">
        <w:rPr>
          <w:noProof/>
        </w:rPr>
        <w:lastRenderedPageBreak/>
        <w:drawing>
          <wp:inline distT="0" distB="0" distL="0" distR="0" wp14:anchorId="51B0B1E3" wp14:editId="4DEBF3B7">
            <wp:extent cx="3131820" cy="2455095"/>
            <wp:effectExtent l="0" t="0" r="0" b="2540"/>
            <wp:docPr id="1496428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2867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1657" cy="24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D612" w14:textId="35C58453" w:rsidR="00794C35" w:rsidRDefault="00794C35" w:rsidP="008E5D81">
      <w:pPr>
        <w:spacing w:line="360" w:lineRule="auto"/>
      </w:pPr>
      <w:r>
        <w:t xml:space="preserve">Fig. 10.2 </w:t>
      </w:r>
      <w:proofErr w:type="spellStart"/>
      <w:r>
        <w:t>UpdateItem</w:t>
      </w:r>
      <w:proofErr w:type="spellEnd"/>
      <w:r>
        <w:t xml:space="preserve"> – Invalid Validation</w:t>
      </w:r>
    </w:p>
    <w:p w14:paraId="3A50EFFD" w14:textId="2A146D02" w:rsidR="00794C35" w:rsidRDefault="00794C35" w:rsidP="008E5D81">
      <w:pPr>
        <w:spacing w:line="360" w:lineRule="auto"/>
      </w:pPr>
      <w:proofErr w:type="spellStart"/>
      <w:r>
        <w:t>Menampilkan</w:t>
      </w:r>
      <w:proofErr w:type="spellEnd"/>
      <w:r>
        <w:t xml:space="preserve"> popup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diedit</w:t>
      </w:r>
      <w:proofErr w:type="spellEnd"/>
      <w:r>
        <w:t xml:space="preserve"> seller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requirement</w:t>
      </w:r>
    </w:p>
    <w:p w14:paraId="15F38DBA" w14:textId="77777777" w:rsidR="00794C35" w:rsidRDefault="00794C35" w:rsidP="008E5D81">
      <w:pPr>
        <w:spacing w:line="360" w:lineRule="auto"/>
      </w:pPr>
    </w:p>
    <w:p w14:paraId="50AE3CFE" w14:textId="398FE018" w:rsidR="00794C35" w:rsidRDefault="00B22BEE" w:rsidP="008E5D81">
      <w:pPr>
        <w:spacing w:line="360" w:lineRule="auto"/>
      </w:pPr>
      <w:r w:rsidRPr="00B22BEE">
        <w:rPr>
          <w:noProof/>
        </w:rPr>
        <w:drawing>
          <wp:inline distT="0" distB="0" distL="0" distR="0" wp14:anchorId="5F94DCBF" wp14:editId="4492B6C5">
            <wp:extent cx="3284220" cy="1767788"/>
            <wp:effectExtent l="0" t="0" r="0" b="4445"/>
            <wp:docPr id="908141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41544" name="Picture 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205" cy="17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CD78" w14:textId="13B9144F" w:rsidR="00794C35" w:rsidRDefault="00794C35" w:rsidP="008E5D81">
      <w:pPr>
        <w:spacing w:line="360" w:lineRule="auto"/>
      </w:pPr>
      <w:r>
        <w:t xml:space="preserve">Fig. 10.3 </w:t>
      </w:r>
      <w:proofErr w:type="spellStart"/>
      <w:r>
        <w:t>UpdateItem</w:t>
      </w:r>
      <w:proofErr w:type="spellEnd"/>
      <w:r>
        <w:t xml:space="preserve"> – Valid Validation</w:t>
      </w:r>
    </w:p>
    <w:p w14:paraId="7D7351D1" w14:textId="26B048AB" w:rsidR="00794C35" w:rsidRDefault="00794C35" w:rsidP="008E5D81">
      <w:pPr>
        <w:spacing w:line="360" w:lineRule="auto"/>
      </w:pPr>
      <w:proofErr w:type="spellStart"/>
      <w:r>
        <w:t>Menampilkan</w:t>
      </w:r>
      <w:proofErr w:type="spellEnd"/>
      <w:r>
        <w:t xml:space="preserve"> popup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</w:t>
      </w:r>
    </w:p>
    <w:p w14:paraId="48DE59CC" w14:textId="77777777" w:rsidR="00794C35" w:rsidRDefault="00794C35" w:rsidP="008E5D81">
      <w:pPr>
        <w:spacing w:line="360" w:lineRule="auto"/>
      </w:pPr>
    </w:p>
    <w:p w14:paraId="2285F1EB" w14:textId="6CC926CE" w:rsidR="00794C35" w:rsidRDefault="00B22BEE" w:rsidP="008E5D81">
      <w:pPr>
        <w:spacing w:line="360" w:lineRule="auto"/>
      </w:pPr>
      <w:r w:rsidRPr="00B22BEE">
        <w:rPr>
          <w:noProof/>
        </w:rPr>
        <w:drawing>
          <wp:inline distT="0" distB="0" distL="0" distR="0" wp14:anchorId="7BE295E2" wp14:editId="43BCEE21">
            <wp:extent cx="3309751" cy="1737360"/>
            <wp:effectExtent l="0" t="0" r="5080" b="0"/>
            <wp:docPr id="642446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46748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34" cy="17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5846" w14:textId="412BA7EB" w:rsidR="004020DC" w:rsidRDefault="004020DC" w:rsidP="008E5D81">
      <w:pPr>
        <w:spacing w:line="360" w:lineRule="auto"/>
      </w:pPr>
      <w:r>
        <w:t xml:space="preserve">Fig. 10.4 </w:t>
      </w:r>
      <w:proofErr w:type="spellStart"/>
      <w:r>
        <w:t>DeleteItem</w:t>
      </w:r>
      <w:proofErr w:type="spellEnd"/>
      <w:r>
        <w:t xml:space="preserve"> – Confirmation Deletion</w:t>
      </w:r>
    </w:p>
    <w:p w14:paraId="7B1EADF4" w14:textId="45B9D483" w:rsidR="004020DC" w:rsidRDefault="004020DC" w:rsidP="008E5D81">
      <w:pPr>
        <w:spacing w:line="360" w:lineRule="auto"/>
      </w:pPr>
      <w:r>
        <w:t xml:space="preserve">Ketika Seller </w:t>
      </w:r>
      <w:proofErr w:type="spellStart"/>
      <w:r>
        <w:t>klik</w:t>
      </w:r>
      <w:proofErr w:type="spellEnd"/>
      <w:r>
        <w:t xml:space="preserve"> “delete”,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confirmation delete</w:t>
      </w:r>
    </w:p>
    <w:p w14:paraId="63A8DB5D" w14:textId="77777777" w:rsidR="004020DC" w:rsidRDefault="004020DC" w:rsidP="008E5D81">
      <w:pPr>
        <w:spacing w:line="360" w:lineRule="auto"/>
      </w:pPr>
    </w:p>
    <w:p w14:paraId="1E15049C" w14:textId="6D33CE5F" w:rsidR="004020DC" w:rsidRDefault="00AB79C1" w:rsidP="008E5D81">
      <w:pPr>
        <w:spacing w:line="360" w:lineRule="auto"/>
      </w:pPr>
      <w:r w:rsidRPr="00AB79C1">
        <w:rPr>
          <w:noProof/>
        </w:rPr>
        <w:lastRenderedPageBreak/>
        <w:drawing>
          <wp:inline distT="0" distB="0" distL="0" distR="0" wp14:anchorId="778100F5" wp14:editId="1D5AB9AB">
            <wp:extent cx="3413760" cy="1190726"/>
            <wp:effectExtent l="0" t="0" r="0" b="9525"/>
            <wp:docPr id="60618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897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4208" cy="11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97C3" w14:textId="520B1B03" w:rsidR="004020DC" w:rsidRDefault="004020DC" w:rsidP="008E5D81">
      <w:pPr>
        <w:spacing w:line="360" w:lineRule="auto"/>
      </w:pPr>
      <w:r>
        <w:t>Fig</w:t>
      </w:r>
      <w:r w:rsidR="00AB79C1">
        <w:t>.</w:t>
      </w:r>
      <w:r>
        <w:t xml:space="preserve"> 11.1 </w:t>
      </w:r>
      <w:proofErr w:type="spellStart"/>
      <w:r>
        <w:t>ViewOffer</w:t>
      </w:r>
      <w:proofErr w:type="spellEnd"/>
    </w:p>
    <w:p w14:paraId="35E8AC74" w14:textId="5E9E0441" w:rsidR="004020DC" w:rsidRDefault="004020DC" w:rsidP="008E5D81">
      <w:pPr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Offer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Buyer. Seller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“Accept”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“Decline”</w:t>
      </w:r>
    </w:p>
    <w:p w14:paraId="3FB3256B" w14:textId="77777777" w:rsidR="004020DC" w:rsidRDefault="004020DC" w:rsidP="008E5D81">
      <w:pPr>
        <w:spacing w:line="360" w:lineRule="auto"/>
      </w:pPr>
    </w:p>
    <w:p w14:paraId="383D4FB8" w14:textId="5025B993" w:rsidR="00AB79C1" w:rsidRDefault="00AB79C1" w:rsidP="008E5D81">
      <w:pPr>
        <w:spacing w:line="360" w:lineRule="auto"/>
      </w:pPr>
      <w:r w:rsidRPr="00AB79C1">
        <w:rPr>
          <w:noProof/>
        </w:rPr>
        <w:drawing>
          <wp:inline distT="0" distB="0" distL="0" distR="0" wp14:anchorId="524D1ABC" wp14:editId="643EAC1A">
            <wp:extent cx="3429000" cy="1663018"/>
            <wp:effectExtent l="0" t="0" r="0" b="0"/>
            <wp:docPr id="288316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1652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9495" cy="166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8C77" w14:textId="5DCAEA47" w:rsidR="00AB79C1" w:rsidRDefault="00AB79C1" w:rsidP="008E5D81">
      <w:pPr>
        <w:spacing w:line="360" w:lineRule="auto"/>
      </w:pPr>
      <w:r>
        <w:t xml:space="preserve">Fig. 11.2 </w:t>
      </w:r>
      <w:proofErr w:type="spellStart"/>
      <w:r>
        <w:t>ViewOffer</w:t>
      </w:r>
      <w:proofErr w:type="spellEnd"/>
      <w:r>
        <w:t xml:space="preserve"> – Accept</w:t>
      </w:r>
    </w:p>
    <w:p w14:paraId="670FBBC7" w14:textId="68DA9C5E" w:rsidR="00AB79C1" w:rsidRDefault="00AB79C1" w:rsidP="008E5D81">
      <w:pPr>
        <w:spacing w:line="360" w:lineRule="auto"/>
      </w:pPr>
      <w:r>
        <w:t xml:space="preserve">Ketika Seller </w:t>
      </w:r>
      <w:proofErr w:type="spellStart"/>
      <w:r>
        <w:t>klik</w:t>
      </w:r>
      <w:proofErr w:type="spellEnd"/>
      <w:r>
        <w:t xml:space="preserve"> “Accept”,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popup alert </w:t>
      </w:r>
      <w:proofErr w:type="spellStart"/>
      <w:r>
        <w:t>bahwa</w:t>
      </w:r>
      <w:proofErr w:type="spellEnd"/>
      <w:r>
        <w:t xml:space="preserve"> offer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14707A9B" w14:textId="77777777" w:rsidR="00AB79C1" w:rsidRDefault="00AB79C1" w:rsidP="008E5D81">
      <w:pPr>
        <w:spacing w:line="360" w:lineRule="auto"/>
      </w:pPr>
    </w:p>
    <w:p w14:paraId="698E2AC4" w14:textId="28951413" w:rsidR="00AB79C1" w:rsidRDefault="00AB79C1" w:rsidP="008E5D81">
      <w:pPr>
        <w:spacing w:line="360" w:lineRule="auto"/>
      </w:pPr>
      <w:r w:rsidRPr="00AB79C1">
        <w:rPr>
          <w:noProof/>
        </w:rPr>
        <w:drawing>
          <wp:inline distT="0" distB="0" distL="0" distR="0" wp14:anchorId="7A2FD432" wp14:editId="5B138654">
            <wp:extent cx="3474720" cy="1807444"/>
            <wp:effectExtent l="0" t="0" r="0" b="2540"/>
            <wp:docPr id="1265893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9351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1878" cy="18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1241" w14:textId="2618820F" w:rsidR="00AB79C1" w:rsidRDefault="00AB79C1" w:rsidP="008E5D81">
      <w:pPr>
        <w:spacing w:line="360" w:lineRule="auto"/>
      </w:pPr>
      <w:r>
        <w:t xml:space="preserve">Fig. 11.3 </w:t>
      </w:r>
      <w:proofErr w:type="spellStart"/>
      <w:r>
        <w:t>ViewOffer</w:t>
      </w:r>
      <w:proofErr w:type="spellEnd"/>
      <w:r>
        <w:t xml:space="preserve"> – Decline</w:t>
      </w:r>
    </w:p>
    <w:p w14:paraId="6116FAF9" w14:textId="6B57AE3B" w:rsidR="00AB79C1" w:rsidRDefault="00AB79C1" w:rsidP="008E5D81">
      <w:pPr>
        <w:spacing w:line="360" w:lineRule="auto"/>
      </w:pPr>
      <w:r>
        <w:t xml:space="preserve">Ketika Seller </w:t>
      </w:r>
      <w:proofErr w:type="spellStart"/>
      <w:r>
        <w:t>klik</w:t>
      </w:r>
      <w:proofErr w:type="spellEnd"/>
      <w:r>
        <w:t xml:space="preserve"> “Decline”,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popup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Seller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decline</w:t>
      </w:r>
    </w:p>
    <w:p w14:paraId="5090B6E1" w14:textId="1076BDEB" w:rsidR="004020DC" w:rsidRDefault="004020DC" w:rsidP="008E5D81">
      <w:pPr>
        <w:spacing w:line="360" w:lineRule="auto"/>
      </w:pPr>
    </w:p>
    <w:p w14:paraId="0732ECA6" w14:textId="77777777" w:rsidR="00AB79C1" w:rsidRDefault="00AB79C1" w:rsidP="00AB79C1">
      <w:pPr>
        <w:spacing w:line="360" w:lineRule="auto"/>
      </w:pPr>
      <w:r>
        <w:t>========================================================================</w:t>
      </w:r>
    </w:p>
    <w:p w14:paraId="14E097F9" w14:textId="2BE84FA1" w:rsidR="00AB79C1" w:rsidRPr="00AB79C1" w:rsidRDefault="00AB79C1" w:rsidP="008E5D81">
      <w:pPr>
        <w:spacing w:line="360" w:lineRule="auto"/>
        <w:rPr>
          <w:b/>
          <w:bCs/>
        </w:rPr>
      </w:pPr>
      <w:r>
        <w:rPr>
          <w:b/>
          <w:bCs/>
        </w:rPr>
        <w:t>ADMIN</w:t>
      </w:r>
    </w:p>
    <w:p w14:paraId="625097E1" w14:textId="77777777" w:rsidR="00B22BEE" w:rsidRDefault="00B22BEE" w:rsidP="008E5D81">
      <w:pPr>
        <w:spacing w:line="360" w:lineRule="auto"/>
      </w:pPr>
    </w:p>
    <w:p w14:paraId="6FE336EE" w14:textId="0A98CC9D" w:rsidR="00D301E3" w:rsidRDefault="00D301E3" w:rsidP="008E5D81">
      <w:pPr>
        <w:spacing w:line="360" w:lineRule="auto"/>
      </w:pPr>
      <w:r w:rsidRPr="00D301E3">
        <w:rPr>
          <w:noProof/>
        </w:rPr>
        <w:lastRenderedPageBreak/>
        <w:drawing>
          <wp:inline distT="0" distB="0" distL="0" distR="0" wp14:anchorId="22EE60C7" wp14:editId="43E39402">
            <wp:extent cx="2240280" cy="1139792"/>
            <wp:effectExtent l="0" t="0" r="7620" b="3810"/>
            <wp:docPr id="2006154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54776" name="Picture 1" descr="A screenshot of a compu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990" cy="11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0AB3" w14:textId="23A160A5" w:rsidR="00D301E3" w:rsidRDefault="00D301E3" w:rsidP="00D301E3">
      <w:pPr>
        <w:spacing w:line="360" w:lineRule="auto"/>
      </w:pPr>
      <w:r>
        <w:t>Fig. 12.1 Admin Navbar</w:t>
      </w:r>
    </w:p>
    <w:p w14:paraId="25C35370" w14:textId="6E476AA6" w:rsidR="00D301E3" w:rsidRDefault="00D301E3" w:rsidP="00D301E3">
      <w:pPr>
        <w:spacing w:line="360" w:lineRule="auto"/>
      </w:pPr>
      <w:proofErr w:type="spellStart"/>
      <w:r>
        <w:t>Menampilkan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Home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AdminHomePage</w:t>
      </w:r>
      <w:proofErr w:type="spellEnd"/>
      <w:r>
        <w:t xml:space="preserve">, View Requested Item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ViewRequestedItemPage</w:t>
      </w:r>
      <w:proofErr w:type="spellEnd"/>
      <w:r>
        <w:t xml:space="preserve">, dan Logout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Login</w:t>
      </w:r>
    </w:p>
    <w:p w14:paraId="7F91C922" w14:textId="77777777" w:rsidR="00D301E3" w:rsidRDefault="00D301E3" w:rsidP="00D301E3">
      <w:pPr>
        <w:spacing w:line="360" w:lineRule="auto"/>
      </w:pPr>
    </w:p>
    <w:p w14:paraId="67FED45B" w14:textId="77777777" w:rsidR="00D301E3" w:rsidRDefault="00D301E3" w:rsidP="00D301E3">
      <w:pPr>
        <w:spacing w:line="360" w:lineRule="auto"/>
      </w:pPr>
      <w:r w:rsidRPr="00B22BEE">
        <w:rPr>
          <w:noProof/>
        </w:rPr>
        <w:drawing>
          <wp:inline distT="0" distB="0" distL="0" distR="0" wp14:anchorId="61E7140F" wp14:editId="78F97B7B">
            <wp:extent cx="2225040" cy="1675785"/>
            <wp:effectExtent l="0" t="0" r="3810" b="635"/>
            <wp:docPr id="126526040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6040" name="Picture 1" descr="A screenshot of a websit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12" cy="16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90EF" w14:textId="77777777" w:rsidR="00D301E3" w:rsidRDefault="00D301E3" w:rsidP="00D301E3">
      <w:pPr>
        <w:spacing w:line="360" w:lineRule="auto"/>
      </w:pPr>
      <w:r>
        <w:t xml:space="preserve">Fig. 13.1 </w:t>
      </w:r>
      <w:proofErr w:type="spellStart"/>
      <w:r>
        <w:t>AdminHomePage</w:t>
      </w:r>
      <w:proofErr w:type="spellEnd"/>
    </w:p>
    <w:p w14:paraId="60C7B1DA" w14:textId="16031D70" w:rsidR="00D301E3" w:rsidRDefault="00D301E3" w:rsidP="00D301E3">
      <w:pPr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item,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 Name, Item Size, Item Price, dan Item Category. Admin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item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search.</w:t>
      </w:r>
    </w:p>
    <w:p w14:paraId="15EC23C0" w14:textId="77777777" w:rsidR="00D301E3" w:rsidRDefault="00D301E3" w:rsidP="008E5D81">
      <w:pPr>
        <w:spacing w:line="360" w:lineRule="auto"/>
      </w:pPr>
    </w:p>
    <w:p w14:paraId="7A17CE47" w14:textId="56B9B21D" w:rsidR="00B22BEE" w:rsidRDefault="00B22BEE" w:rsidP="008E5D81">
      <w:pPr>
        <w:spacing w:line="360" w:lineRule="auto"/>
      </w:pPr>
      <w:r>
        <w:t>Fig 1</w:t>
      </w:r>
      <w:r w:rsidR="00D301E3">
        <w:t>4</w:t>
      </w:r>
      <w:r>
        <w:t>.</w:t>
      </w:r>
      <w:r w:rsidR="00D301E3">
        <w:t>1</w:t>
      </w:r>
      <w:r>
        <w:t xml:space="preserve"> </w:t>
      </w:r>
      <w:proofErr w:type="spellStart"/>
      <w:r>
        <w:t>ViewRequestedItemPage</w:t>
      </w:r>
      <w:proofErr w:type="spellEnd"/>
    </w:p>
    <w:p w14:paraId="11CFADB0" w14:textId="2CF60D90" w:rsidR="00AB79C1" w:rsidRDefault="00AB79C1" w:rsidP="008E5D81">
      <w:pPr>
        <w:spacing w:line="360" w:lineRule="auto"/>
      </w:pPr>
      <w:r>
        <w:t xml:space="preserve">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Item yang </w:t>
      </w:r>
      <w:proofErr w:type="spellStart"/>
      <w:r>
        <w:t>ditambahkan</w:t>
      </w:r>
      <w:proofErr w:type="spellEnd"/>
      <w:r>
        <w:t xml:space="preserve"> oleh Seller. Item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page Seller </w:t>
      </w:r>
      <w:proofErr w:type="spellStart"/>
      <w:r>
        <w:t>maupun</w:t>
      </w:r>
      <w:proofErr w:type="spellEnd"/>
      <w:r>
        <w:t xml:space="preserve"> Buyer, </w:t>
      </w:r>
      <w:proofErr w:type="spellStart"/>
      <w:r>
        <w:t>sebelum</w:t>
      </w:r>
      <w:proofErr w:type="spellEnd"/>
      <w:r>
        <w:t xml:space="preserve"> admin Approve.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Item </w:t>
      </w:r>
      <w:proofErr w:type="spellStart"/>
      <w:r>
        <w:t>seperti</w:t>
      </w:r>
      <w:proofErr w:type="spellEnd"/>
      <w:r>
        <w:t xml:space="preserve"> Name, Category, Size, Price.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“Approve”, dan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“Decline”. </w:t>
      </w:r>
    </w:p>
    <w:p w14:paraId="38D4AA4F" w14:textId="77777777" w:rsidR="00AB79C1" w:rsidRDefault="00AB79C1" w:rsidP="008E5D81">
      <w:pPr>
        <w:spacing w:line="360" w:lineRule="auto"/>
      </w:pPr>
    </w:p>
    <w:p w14:paraId="12AC75B5" w14:textId="74E4A7CF" w:rsidR="00AB79C1" w:rsidRDefault="00AB79C1" w:rsidP="008E5D81">
      <w:pPr>
        <w:spacing w:line="360" w:lineRule="auto"/>
      </w:pPr>
      <w:r w:rsidRPr="00AB79C1">
        <w:rPr>
          <w:noProof/>
        </w:rPr>
        <w:drawing>
          <wp:inline distT="0" distB="0" distL="0" distR="0" wp14:anchorId="0306B653" wp14:editId="294983A3">
            <wp:extent cx="3497580" cy="1858591"/>
            <wp:effectExtent l="0" t="0" r="7620" b="8890"/>
            <wp:docPr id="1100012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12891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6879" cy="18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3167" w14:textId="05471E25" w:rsidR="00AB79C1" w:rsidRDefault="00AB79C1" w:rsidP="008E5D81">
      <w:pPr>
        <w:spacing w:line="360" w:lineRule="auto"/>
      </w:pPr>
      <w:r>
        <w:lastRenderedPageBreak/>
        <w:t xml:space="preserve">Fig. 12.2 </w:t>
      </w:r>
      <w:proofErr w:type="spellStart"/>
      <w:r>
        <w:t>AdminPage</w:t>
      </w:r>
      <w:proofErr w:type="spellEnd"/>
      <w:r>
        <w:t xml:space="preserve"> – Approve</w:t>
      </w:r>
    </w:p>
    <w:p w14:paraId="49D4F2BA" w14:textId="77777777" w:rsidR="00247016" w:rsidRPr="00941936" w:rsidRDefault="00247016" w:rsidP="00247016">
      <w:pPr>
        <w:spacing w:line="360" w:lineRule="auto"/>
      </w:pPr>
      <w:r>
        <w:t xml:space="preserve">Ketika admin </w:t>
      </w:r>
      <w:proofErr w:type="spellStart"/>
      <w:r>
        <w:t>klik</w:t>
      </w:r>
      <w:proofErr w:type="spellEnd"/>
      <w:r>
        <w:t xml:space="preserve"> “Approve”,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popup </w:t>
      </w:r>
      <w:proofErr w:type="spellStart"/>
      <w:r>
        <w:t>bahwa</w:t>
      </w:r>
      <w:proofErr w:type="spellEnd"/>
      <w:r>
        <w:t xml:space="preserve"> item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. Status Item juga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Pending </w:t>
      </w:r>
      <w:proofErr w:type="spellStart"/>
      <w:r>
        <w:t>menjadi</w:t>
      </w:r>
      <w:proofErr w:type="spellEnd"/>
      <w:r>
        <w:t xml:space="preserve"> Accepted</w:t>
      </w:r>
    </w:p>
    <w:p w14:paraId="5D92EE3A" w14:textId="77777777" w:rsidR="00247016" w:rsidRDefault="00247016" w:rsidP="008E5D81">
      <w:pPr>
        <w:spacing w:line="360" w:lineRule="auto"/>
      </w:pPr>
    </w:p>
    <w:p w14:paraId="282A40F9" w14:textId="3D577205" w:rsidR="00247016" w:rsidRDefault="00247016" w:rsidP="008E5D81">
      <w:pPr>
        <w:spacing w:line="360" w:lineRule="auto"/>
      </w:pPr>
      <w:r w:rsidRPr="00247016">
        <w:rPr>
          <w:noProof/>
        </w:rPr>
        <w:drawing>
          <wp:inline distT="0" distB="0" distL="0" distR="0" wp14:anchorId="5EBDFDBC" wp14:editId="2C34F6C4">
            <wp:extent cx="3451860" cy="2753730"/>
            <wp:effectExtent l="0" t="0" r="0" b="8890"/>
            <wp:docPr id="1500166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6365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9519" cy="27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9BF2" w14:textId="1C088DB0" w:rsidR="00247016" w:rsidRDefault="00247016" w:rsidP="00247016">
      <w:pPr>
        <w:spacing w:line="360" w:lineRule="auto"/>
      </w:pPr>
      <w:r>
        <w:t xml:space="preserve">Fig. 12.3 </w:t>
      </w:r>
      <w:proofErr w:type="spellStart"/>
      <w:r>
        <w:t>AdminPage</w:t>
      </w:r>
      <w:proofErr w:type="spellEnd"/>
      <w:r>
        <w:t xml:space="preserve"> – Decline</w:t>
      </w:r>
    </w:p>
    <w:p w14:paraId="0970AAE8" w14:textId="16C158AC" w:rsidR="00247016" w:rsidRPr="00941936" w:rsidRDefault="00247016" w:rsidP="00247016">
      <w:pPr>
        <w:spacing w:line="360" w:lineRule="auto"/>
      </w:pPr>
      <w:r>
        <w:t xml:space="preserve">Ketika admin </w:t>
      </w:r>
      <w:proofErr w:type="spellStart"/>
      <w:r>
        <w:t>klik</w:t>
      </w:r>
      <w:proofErr w:type="spellEnd"/>
      <w:r>
        <w:t xml:space="preserve"> “Decline”,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popup </w:t>
      </w:r>
      <w:proofErr w:type="spellStart"/>
      <w:r>
        <w:t>dengan</w:t>
      </w:r>
      <w:proofErr w:type="spellEnd"/>
      <w:r>
        <w:t xml:space="preserve"> input agar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decline</w:t>
      </w:r>
    </w:p>
    <w:p w14:paraId="6F6F8C7D" w14:textId="77777777" w:rsidR="00247016" w:rsidRDefault="00247016" w:rsidP="008E5D81">
      <w:pPr>
        <w:spacing w:line="360" w:lineRule="auto"/>
      </w:pP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2E19582" w14:textId="54DB93C4" w:rsidR="00B96541" w:rsidRDefault="00B96541" w:rsidP="00D43382">
      <w:pPr>
        <w:pStyle w:val="ListParagraph"/>
        <w:numPr>
          <w:ilvl w:val="0"/>
          <w:numId w:val="21"/>
        </w:numPr>
        <w:spacing w:line="360" w:lineRule="auto"/>
      </w:pPr>
      <w:hyperlink r:id="rId39" w:history="1">
        <w:r w:rsidRPr="009714D5">
          <w:rPr>
            <w:rStyle w:val="Hyperlink"/>
          </w:rPr>
          <w:t>https://openjfx.io/</w:t>
        </w:r>
      </w:hyperlink>
    </w:p>
    <w:p w14:paraId="4D261A5B" w14:textId="50C91799" w:rsidR="00B96541" w:rsidRDefault="00B96541" w:rsidP="00B96541">
      <w:pPr>
        <w:pStyle w:val="ListParagraph"/>
        <w:numPr>
          <w:ilvl w:val="0"/>
          <w:numId w:val="21"/>
        </w:numPr>
        <w:spacing w:line="360" w:lineRule="auto"/>
      </w:pPr>
      <w:hyperlink r:id="rId40" w:history="1">
        <w:r w:rsidRPr="009714D5">
          <w:rPr>
            <w:rStyle w:val="Hyperlink"/>
          </w:rPr>
          <w:t>https://youtu.be/9XJicRt_FaI?si=rB3WaTFYgPveU32n</w:t>
        </w:r>
      </w:hyperlink>
    </w:p>
    <w:p w14:paraId="71ED305C" w14:textId="228F9FAA" w:rsidR="00B96541" w:rsidRDefault="00B96541" w:rsidP="00B96541">
      <w:pPr>
        <w:pStyle w:val="ListParagraph"/>
        <w:numPr>
          <w:ilvl w:val="0"/>
          <w:numId w:val="21"/>
        </w:numPr>
        <w:spacing w:line="360" w:lineRule="auto"/>
      </w:pPr>
      <w:hyperlink r:id="rId41" w:history="1">
        <w:r w:rsidRPr="009714D5">
          <w:rPr>
            <w:rStyle w:val="Hyperlink"/>
          </w:rPr>
          <w:t>https://www.javatpoint.com/javafx-tutorial</w:t>
        </w:r>
      </w:hyperlink>
    </w:p>
    <w:p w14:paraId="486F2E2E" w14:textId="6D934A2B" w:rsidR="00B96541" w:rsidRDefault="00B96541" w:rsidP="00B96541">
      <w:pPr>
        <w:pStyle w:val="ListParagraph"/>
        <w:numPr>
          <w:ilvl w:val="0"/>
          <w:numId w:val="21"/>
        </w:numPr>
        <w:spacing w:line="360" w:lineRule="auto"/>
      </w:pPr>
      <w:hyperlink r:id="rId42" w:history="1">
        <w:r w:rsidRPr="009714D5">
          <w:rPr>
            <w:rStyle w:val="Hyperlink"/>
          </w:rPr>
          <w:t>https://www.geeksforgeeks.org/javafx-tutorial/</w:t>
        </w:r>
      </w:hyperlink>
    </w:p>
    <w:p w14:paraId="5E919464" w14:textId="73957237" w:rsidR="00B96541" w:rsidRDefault="00B96541" w:rsidP="00B96541">
      <w:pPr>
        <w:pStyle w:val="ListParagraph"/>
        <w:numPr>
          <w:ilvl w:val="0"/>
          <w:numId w:val="21"/>
        </w:numPr>
        <w:spacing w:line="360" w:lineRule="auto"/>
      </w:pPr>
      <w:hyperlink r:id="rId43" w:history="1">
        <w:r w:rsidRPr="009714D5">
          <w:rPr>
            <w:rStyle w:val="Hyperlink"/>
          </w:rPr>
          <w:t>https://jenkov.com/tutorials/javafx/index.html</w:t>
        </w:r>
      </w:hyperlink>
    </w:p>
    <w:p w14:paraId="46840501" w14:textId="77777777" w:rsidR="00B96541" w:rsidRDefault="00B96541" w:rsidP="00B96541">
      <w:pPr>
        <w:spacing w:line="360" w:lineRule="auto"/>
        <w:ind w:left="360"/>
      </w:pP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4BB5B5E4" w14:textId="0282A997" w:rsidR="00D43382" w:rsidRDefault="00B96541" w:rsidP="00D43382">
      <w:pPr>
        <w:pStyle w:val="ListParagraph"/>
        <w:numPr>
          <w:ilvl w:val="0"/>
          <w:numId w:val="22"/>
        </w:numPr>
        <w:spacing w:line="360" w:lineRule="auto"/>
      </w:pPr>
      <w:r>
        <w:t xml:space="preserve">2602076430 – Ferry </w:t>
      </w:r>
      <w:proofErr w:type="spellStart"/>
      <w:r>
        <w:t>Febrian</w:t>
      </w:r>
      <w:proofErr w:type="spellEnd"/>
    </w:p>
    <w:p w14:paraId="62DFB67D" w14:textId="49E87128" w:rsidR="00B96541" w:rsidRDefault="00B96541" w:rsidP="00D43382">
      <w:pPr>
        <w:pStyle w:val="ListParagraph"/>
        <w:numPr>
          <w:ilvl w:val="0"/>
          <w:numId w:val="22"/>
        </w:numPr>
        <w:spacing w:line="360" w:lineRule="auto"/>
      </w:pPr>
      <w:r w:rsidRPr="00B96541">
        <w:t>2602072275</w:t>
      </w:r>
      <w:r>
        <w:t xml:space="preserve"> – Dicky Dharma Susanto</w:t>
      </w:r>
    </w:p>
    <w:p w14:paraId="39951CA5" w14:textId="41CD7EFC" w:rsidR="00B96541" w:rsidRDefault="00B96541" w:rsidP="00D43382">
      <w:pPr>
        <w:pStyle w:val="ListParagraph"/>
        <w:numPr>
          <w:ilvl w:val="0"/>
          <w:numId w:val="22"/>
        </w:numPr>
        <w:spacing w:line="360" w:lineRule="auto"/>
      </w:pPr>
      <w:r w:rsidRPr="00B96541">
        <w:t>2602075440</w:t>
      </w:r>
      <w:r>
        <w:t xml:space="preserve"> – Wilson Wijaya</w:t>
      </w:r>
    </w:p>
    <w:p w14:paraId="30C8A9FA" w14:textId="51C4FFAC" w:rsidR="00B96541" w:rsidRPr="00682E72" w:rsidRDefault="00B96541" w:rsidP="00D43382">
      <w:pPr>
        <w:pStyle w:val="ListParagraph"/>
        <w:numPr>
          <w:ilvl w:val="0"/>
          <w:numId w:val="22"/>
        </w:numPr>
        <w:spacing w:line="360" w:lineRule="auto"/>
      </w:pPr>
      <w:r w:rsidRPr="00B96541">
        <w:t>2602076254</w:t>
      </w:r>
      <w:r>
        <w:t xml:space="preserve"> – Oscar Jonathan Daud</w:t>
      </w:r>
    </w:p>
    <w:sectPr w:rsidR="00B96541" w:rsidRPr="00682E72" w:rsidSect="00DF2179">
      <w:headerReference w:type="default" r:id="rId44"/>
      <w:footerReference w:type="default" r:id="rId45"/>
      <w:headerReference w:type="first" r:id="rId46"/>
      <w:footerReference w:type="first" r:id="rId4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B448C" w14:textId="77777777" w:rsidR="0049794C" w:rsidRDefault="0049794C" w:rsidP="00273E4A">
      <w:r>
        <w:separator/>
      </w:r>
    </w:p>
  </w:endnote>
  <w:endnote w:type="continuationSeparator" w:id="0">
    <w:p w14:paraId="6787371E" w14:textId="77777777" w:rsidR="0049794C" w:rsidRDefault="0049794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14A5C" w14:textId="77777777" w:rsidR="0049794C" w:rsidRDefault="0049794C" w:rsidP="00273E4A">
      <w:r>
        <w:separator/>
      </w:r>
    </w:p>
  </w:footnote>
  <w:footnote w:type="continuationSeparator" w:id="0">
    <w:p w14:paraId="1AA0C766" w14:textId="77777777" w:rsidR="0049794C" w:rsidRDefault="0049794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7287"/>
    <w:multiLevelType w:val="hybridMultilevel"/>
    <w:tmpl w:val="7AE083AA"/>
    <w:lvl w:ilvl="0" w:tplc="3FD4037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1"/>
  </w:num>
  <w:num w:numId="3" w16cid:durableId="1477143253">
    <w:abstractNumId w:val="14"/>
  </w:num>
  <w:num w:numId="4" w16cid:durableId="365524174">
    <w:abstractNumId w:val="12"/>
  </w:num>
  <w:num w:numId="5" w16cid:durableId="818232807">
    <w:abstractNumId w:val="19"/>
  </w:num>
  <w:num w:numId="6" w16cid:durableId="1021666336">
    <w:abstractNumId w:val="13"/>
  </w:num>
  <w:num w:numId="7" w16cid:durableId="936905857">
    <w:abstractNumId w:val="20"/>
  </w:num>
  <w:num w:numId="8" w16cid:durableId="1016274596">
    <w:abstractNumId w:val="0"/>
  </w:num>
  <w:num w:numId="9" w16cid:durableId="1831289634">
    <w:abstractNumId w:val="5"/>
  </w:num>
  <w:num w:numId="10" w16cid:durableId="101672904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6"/>
  </w:num>
  <w:num w:numId="14" w16cid:durableId="846210765">
    <w:abstractNumId w:val="7"/>
  </w:num>
  <w:num w:numId="15" w16cid:durableId="896401814">
    <w:abstractNumId w:val="3"/>
  </w:num>
  <w:num w:numId="16" w16cid:durableId="1473523500">
    <w:abstractNumId w:val="18"/>
  </w:num>
  <w:num w:numId="17" w16cid:durableId="410392399">
    <w:abstractNumId w:val="1"/>
  </w:num>
  <w:num w:numId="18" w16cid:durableId="974529396">
    <w:abstractNumId w:val="15"/>
  </w:num>
  <w:num w:numId="19" w16cid:durableId="2079478833">
    <w:abstractNumId w:val="6"/>
  </w:num>
  <w:num w:numId="20" w16cid:durableId="1228417263">
    <w:abstractNumId w:val="17"/>
  </w:num>
  <w:num w:numId="21" w16cid:durableId="1464230971">
    <w:abstractNumId w:val="10"/>
  </w:num>
  <w:num w:numId="22" w16cid:durableId="261691893">
    <w:abstractNumId w:val="9"/>
  </w:num>
  <w:num w:numId="23" w16cid:durableId="1032460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4CA"/>
    <w:rsid w:val="000927A0"/>
    <w:rsid w:val="00096E2D"/>
    <w:rsid w:val="000A09AC"/>
    <w:rsid w:val="000A0C90"/>
    <w:rsid w:val="000A23D8"/>
    <w:rsid w:val="000A2D4B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2390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47016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85CCC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20DC"/>
    <w:rsid w:val="004074A1"/>
    <w:rsid w:val="0041134B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9794C"/>
    <w:rsid w:val="004A6F1F"/>
    <w:rsid w:val="004B47B5"/>
    <w:rsid w:val="004B619F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26F11"/>
    <w:rsid w:val="005314B7"/>
    <w:rsid w:val="00535DA7"/>
    <w:rsid w:val="00542033"/>
    <w:rsid w:val="005439D1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162B"/>
    <w:rsid w:val="0072245D"/>
    <w:rsid w:val="0072497D"/>
    <w:rsid w:val="0073481B"/>
    <w:rsid w:val="00736180"/>
    <w:rsid w:val="00737595"/>
    <w:rsid w:val="00740F48"/>
    <w:rsid w:val="00754320"/>
    <w:rsid w:val="0077296C"/>
    <w:rsid w:val="00787247"/>
    <w:rsid w:val="00794C35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6844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77FE4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E5D81"/>
    <w:rsid w:val="008F1DBE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1936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66269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B79C1"/>
    <w:rsid w:val="00AC0C63"/>
    <w:rsid w:val="00AC4853"/>
    <w:rsid w:val="00AC57A1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2BEE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96541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77FFA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23B97"/>
    <w:rsid w:val="00D301E3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1896"/>
    <w:rsid w:val="00E14A64"/>
    <w:rsid w:val="00E233A7"/>
    <w:rsid w:val="00E24108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A4BA9"/>
    <w:rsid w:val="00EB05E7"/>
    <w:rsid w:val="00EB0F19"/>
    <w:rsid w:val="00EB5190"/>
    <w:rsid w:val="00EB7CD4"/>
    <w:rsid w:val="00EC681F"/>
    <w:rsid w:val="00ED2BD7"/>
    <w:rsid w:val="00ED35E2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74884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E091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B96541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541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openjfx.io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geeksforgeeks.org/javafx-tutorial/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youtu.be/9XJicRt_FaI?si=rB3WaTFYgPveU32n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jenkov.com/tutorials/javafx/index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hyperlink" Target="https://www.javatpoint.com/javafx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283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Dicky Dharma Susanto</cp:lastModifiedBy>
  <cp:revision>354</cp:revision>
  <cp:lastPrinted>2024-12-17T18:07:00Z</cp:lastPrinted>
  <dcterms:created xsi:type="dcterms:W3CDTF">2017-10-20T05:51:00Z</dcterms:created>
  <dcterms:modified xsi:type="dcterms:W3CDTF">2024-12-17T18:07:00Z</dcterms:modified>
</cp:coreProperties>
</file>